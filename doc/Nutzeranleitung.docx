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C322" w14:textId="746ACAC7" w:rsidR="005B017A" w:rsidRDefault="00AF7A20" w:rsidP="00AF7A20">
      <w:pPr>
        <w:pStyle w:val="berschrift1"/>
      </w:pPr>
      <w:bookmarkStart w:id="0" w:name="_Hlk106915031"/>
      <w:bookmarkEnd w:id="0"/>
      <w:r>
        <w:t>Anleitung</w:t>
      </w:r>
    </w:p>
    <w:p w14:paraId="6CBB1B7F" w14:textId="33BF0DFB" w:rsidR="00AF7A20" w:rsidRDefault="00AF7A20" w:rsidP="0085199E">
      <w:pPr>
        <w:pStyle w:val="Listenabsatz"/>
        <w:numPr>
          <w:ilvl w:val="0"/>
          <w:numId w:val="37"/>
        </w:numPr>
        <w:ind w:left="426" w:hanging="426"/>
      </w:pPr>
      <w:r>
        <w:t xml:space="preserve">Als erstes rufen Sie unserer GitHub Repository auf </w:t>
      </w:r>
      <w:hyperlink r:id="rId8" w:history="1">
        <w:r w:rsidRPr="00AF7A20">
          <w:rPr>
            <w:rStyle w:val="Hyperlink"/>
          </w:rPr>
          <w:t>[LINK]</w:t>
        </w:r>
      </w:hyperlink>
    </w:p>
    <w:p w14:paraId="06D6D78A" w14:textId="60DF19C7" w:rsidR="00AF7A20" w:rsidRDefault="00AF7A20" w:rsidP="0085199E">
      <w:pPr>
        <w:pStyle w:val="Listenabsatz"/>
        <w:numPr>
          <w:ilvl w:val="0"/>
          <w:numId w:val="37"/>
        </w:numPr>
        <w:ind w:left="426" w:hanging="426"/>
      </w:pPr>
      <w:r>
        <w:t xml:space="preserve">Danach klonen Sie das Repo </w:t>
      </w:r>
      <w:hyperlink r:id="rId9" w:history="1">
        <w:r w:rsidRPr="00CB4ECF">
          <w:rPr>
            <w:rStyle w:val="Hyperlink"/>
          </w:rPr>
          <w:t>https://github.com/Egomann88/ExportInfoScript</w:t>
        </w:r>
      </w:hyperlink>
      <w:r>
        <w:t xml:space="preserve"> </w:t>
      </w:r>
      <w:r>
        <w:br/>
        <w:t>oder laden sie Ordnerstruktur als ZIP herunter</w:t>
      </w:r>
    </w:p>
    <w:p w14:paraId="0DA84788" w14:textId="3562AC68" w:rsidR="00AF7A20" w:rsidRDefault="00AF7A20" w:rsidP="0085199E">
      <w:pPr>
        <w:pStyle w:val="Listenabsatz"/>
        <w:numPr>
          <w:ilvl w:val="1"/>
          <w:numId w:val="37"/>
        </w:numPr>
        <w:ind w:left="709" w:hanging="283"/>
      </w:pPr>
      <w:r>
        <w:t xml:space="preserve">Wenn Sie das ZIP wählen, sollten Sie es nach </w:t>
      </w:r>
      <w:proofErr w:type="gramStart"/>
      <w:r>
        <w:t>dem herunterladen</w:t>
      </w:r>
      <w:proofErr w:type="gramEnd"/>
      <w:r>
        <w:t xml:space="preserve"> in einem beliebigen Verzeichnis extrahieren</w:t>
      </w:r>
    </w:p>
    <w:p w14:paraId="70D3A885" w14:textId="69CEA01B" w:rsidR="00AF7A20" w:rsidRDefault="00AF7A20" w:rsidP="0085199E">
      <w:pPr>
        <w:pStyle w:val="Listenabsatz"/>
        <w:numPr>
          <w:ilvl w:val="0"/>
          <w:numId w:val="37"/>
        </w:numPr>
        <w:ind w:left="426" w:hanging="426"/>
      </w:pPr>
      <w:r>
        <w:t xml:space="preserve">Wurde die Ordnerstruktur richtig kopiert sollte </w:t>
      </w:r>
      <w:r w:rsidRPr="00AF7A20">
        <w:rPr>
          <w:noProof/>
        </w:rPr>
        <w:drawing>
          <wp:anchor distT="0" distB="0" distL="114300" distR="114300" simplePos="0" relativeHeight="251658240" behindDoc="1" locked="0" layoutInCell="1" allowOverlap="1" wp14:anchorId="2F3BF42C" wp14:editId="107636F7">
            <wp:simplePos x="0" y="0"/>
            <wp:positionH relativeFrom="column">
              <wp:posOffset>177800</wp:posOffset>
            </wp:positionH>
            <wp:positionV relativeFrom="paragraph">
              <wp:posOffset>186055</wp:posOffset>
            </wp:positionV>
            <wp:extent cx="5760085" cy="2077720"/>
            <wp:effectExtent l="0" t="0" r="0" b="0"/>
            <wp:wrapTight wrapText="bothSides">
              <wp:wrapPolygon edited="0">
                <wp:start x="0" y="0"/>
                <wp:lineTo x="0" y="21389"/>
                <wp:lineTo x="21502" y="21389"/>
                <wp:lineTo x="2150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 ungefähr so </w:t>
      </w:r>
      <w:r w:rsidR="00BE1F2E">
        <w:t>aussehen</w:t>
      </w:r>
    </w:p>
    <w:p w14:paraId="2F3539EB" w14:textId="01ED3382" w:rsidR="0085199E" w:rsidRDefault="0085199E" w:rsidP="0085199E">
      <w:pPr>
        <w:pStyle w:val="Listenabsatz"/>
        <w:numPr>
          <w:ilvl w:val="0"/>
          <w:numId w:val="37"/>
        </w:numPr>
        <w:ind w:left="426" w:hanging="426"/>
      </w:pPr>
      <w:r>
        <w:t>Klicken Sie nun Oben auf die Ordnernamen und kopieren Sie den Angezeigten Pfad. Sie werden diesen später brauchen</w:t>
      </w:r>
      <w:r w:rsidRPr="0085199E">
        <w:rPr>
          <w:noProof/>
        </w:rPr>
        <w:drawing>
          <wp:anchor distT="0" distB="0" distL="114300" distR="114300" simplePos="0" relativeHeight="251665408" behindDoc="1" locked="0" layoutInCell="1" allowOverlap="1" wp14:anchorId="5E24955C" wp14:editId="4F9CDB46">
            <wp:simplePos x="0" y="0"/>
            <wp:positionH relativeFrom="column">
              <wp:posOffset>177800</wp:posOffset>
            </wp:positionH>
            <wp:positionV relativeFrom="paragraph">
              <wp:posOffset>2586355</wp:posOffset>
            </wp:positionV>
            <wp:extent cx="5760085" cy="2075815"/>
            <wp:effectExtent l="0" t="0" r="0" b="635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0A845" w14:textId="1B751F29" w:rsidR="00BE1F2E" w:rsidRDefault="00BE1F2E" w:rsidP="0085199E">
      <w:pPr>
        <w:pStyle w:val="Listenabsatz"/>
        <w:numPr>
          <w:ilvl w:val="0"/>
          <w:numId w:val="37"/>
        </w:numPr>
        <w:ind w:left="426" w:hanging="426"/>
      </w:pPr>
      <w:r w:rsidRPr="00BE1F2E">
        <w:rPr>
          <w:noProof/>
        </w:rPr>
        <w:drawing>
          <wp:anchor distT="0" distB="0" distL="114300" distR="114300" simplePos="0" relativeHeight="251659264" behindDoc="0" locked="0" layoutInCell="1" allowOverlap="1" wp14:anchorId="18B8350C" wp14:editId="3872F14C">
            <wp:simplePos x="0" y="0"/>
            <wp:positionH relativeFrom="column">
              <wp:posOffset>177800</wp:posOffset>
            </wp:positionH>
            <wp:positionV relativeFrom="paragraph">
              <wp:posOffset>2586355</wp:posOffset>
            </wp:positionV>
            <wp:extent cx="5760085" cy="1447165"/>
            <wp:effectExtent l="0" t="0" r="0" b="635"/>
            <wp:wrapThrough wrapText="bothSides">
              <wp:wrapPolygon edited="0">
                <wp:start x="0" y="0"/>
                <wp:lineTo x="0" y="21325"/>
                <wp:lineTo x="21502" y="21325"/>
                <wp:lineTo x="2150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Die Word-Dokumente, von denen die Kopf- und Fusszeile ersetz werden sollen, sollen in </w:t>
      </w:r>
      <w:r w:rsidRPr="00BE1F2E">
        <w:rPr>
          <w:i/>
          <w:iCs/>
        </w:rPr>
        <w:t>«</w:t>
      </w:r>
      <w:proofErr w:type="spellStart"/>
      <w:r w:rsidRPr="00BE1F2E">
        <w:rPr>
          <w:i/>
          <w:iCs/>
        </w:rPr>
        <w:t>SourceFiles</w:t>
      </w:r>
      <w:proofErr w:type="spellEnd"/>
      <w:r w:rsidRPr="00BE1F2E">
        <w:rPr>
          <w:i/>
          <w:iCs/>
        </w:rPr>
        <w:t>»</w:t>
      </w:r>
      <w:r>
        <w:t xml:space="preserve"> platziert werden</w:t>
      </w:r>
    </w:p>
    <w:p w14:paraId="6C0386E4" w14:textId="2129A203" w:rsidR="0085199E" w:rsidRDefault="0085199E">
      <w:pPr>
        <w:spacing w:after="160"/>
        <w:ind w:left="0"/>
        <w:jc w:val="left"/>
      </w:pPr>
      <w:r>
        <w:br w:type="page"/>
      </w:r>
    </w:p>
    <w:p w14:paraId="23B3979F" w14:textId="77393777" w:rsidR="00BE1F2E" w:rsidRDefault="0085199E" w:rsidP="0085199E">
      <w:pPr>
        <w:pStyle w:val="Listenabsatz"/>
        <w:numPr>
          <w:ilvl w:val="0"/>
          <w:numId w:val="37"/>
        </w:numPr>
        <w:ind w:left="426" w:hanging="426"/>
      </w:pPr>
      <w:r w:rsidRPr="00BE1F2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C235AA" wp14:editId="5AD9FCB8">
            <wp:simplePos x="0" y="0"/>
            <wp:positionH relativeFrom="column">
              <wp:posOffset>4829211</wp:posOffset>
            </wp:positionH>
            <wp:positionV relativeFrom="paragraph">
              <wp:posOffset>371</wp:posOffset>
            </wp:positionV>
            <wp:extent cx="1205230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168" y="21341"/>
                <wp:lineTo x="2116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F2E">
        <w:t xml:space="preserve">Die Dokumente, mit der vorgegebenen Kopf- und Fusszeile werden in </w:t>
      </w:r>
      <w:r w:rsidR="00BE1F2E" w:rsidRPr="00BE1F2E">
        <w:rPr>
          <w:i/>
          <w:iCs/>
        </w:rPr>
        <w:t>«</w:t>
      </w:r>
      <w:proofErr w:type="spellStart"/>
      <w:r w:rsidR="00BE1F2E" w:rsidRPr="00BE1F2E">
        <w:rPr>
          <w:i/>
          <w:iCs/>
        </w:rPr>
        <w:t>templates</w:t>
      </w:r>
      <w:proofErr w:type="spellEnd"/>
      <w:r w:rsidR="00BE1F2E" w:rsidRPr="00BE1F2E">
        <w:rPr>
          <w:i/>
          <w:iCs/>
        </w:rPr>
        <w:t>»</w:t>
      </w:r>
      <w:r w:rsidR="00BE1F2E">
        <w:t xml:space="preserve"> platziert</w:t>
      </w:r>
    </w:p>
    <w:p w14:paraId="645DB906" w14:textId="1E8F14E1" w:rsidR="00BE1F2E" w:rsidRDefault="00BE1F2E" w:rsidP="0085199E">
      <w:pPr>
        <w:pStyle w:val="Listenabsatz"/>
        <w:numPr>
          <w:ilvl w:val="1"/>
          <w:numId w:val="37"/>
        </w:numPr>
        <w:ind w:left="709" w:hanging="283"/>
      </w:pPr>
      <w:r>
        <w:t xml:space="preserve">Um möglichst wenig ändern zu müssen, sollten Sie die Datei bestenfalls </w:t>
      </w:r>
      <w:r w:rsidR="004332CD" w:rsidRPr="004332CD">
        <w:rPr>
          <w:i/>
          <w:iCs/>
        </w:rPr>
        <w:t>«</w:t>
      </w:r>
      <w:proofErr w:type="spellStart"/>
      <w:r w:rsidR="004332CD" w:rsidRPr="004332CD">
        <w:rPr>
          <w:i/>
          <w:iCs/>
        </w:rPr>
        <w:t>template</w:t>
      </w:r>
      <w:proofErr w:type="spellEnd"/>
      <w:r w:rsidR="004332CD" w:rsidRPr="004332CD">
        <w:rPr>
          <w:i/>
          <w:iCs/>
        </w:rPr>
        <w:t>»</w:t>
      </w:r>
      <w:r w:rsidR="004332CD">
        <w:t xml:space="preserve"> heissen</w:t>
      </w:r>
    </w:p>
    <w:p w14:paraId="7FC2D55B" w14:textId="7220CE15" w:rsidR="00C715E8" w:rsidRDefault="0085199E" w:rsidP="005F1475">
      <w:pPr>
        <w:pStyle w:val="Listenabsatz"/>
        <w:numPr>
          <w:ilvl w:val="0"/>
          <w:numId w:val="37"/>
        </w:numPr>
        <w:ind w:left="426" w:hanging="426"/>
      </w:pPr>
      <w:r w:rsidRPr="00C715E8">
        <w:rPr>
          <w:noProof/>
        </w:rPr>
        <w:drawing>
          <wp:anchor distT="0" distB="0" distL="114300" distR="114300" simplePos="0" relativeHeight="251661312" behindDoc="1" locked="0" layoutInCell="1" allowOverlap="1" wp14:anchorId="5085A031" wp14:editId="48CC32AE">
            <wp:simplePos x="0" y="0"/>
            <wp:positionH relativeFrom="column">
              <wp:posOffset>13335</wp:posOffset>
            </wp:positionH>
            <wp:positionV relativeFrom="paragraph">
              <wp:posOffset>192405</wp:posOffset>
            </wp:positionV>
            <wp:extent cx="3863340" cy="1246505"/>
            <wp:effectExtent l="0" t="0" r="381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35"/>
                    <a:stretch/>
                  </pic:blipFill>
                  <pic:spPr bwMode="auto">
                    <a:xfrm>
                      <a:off x="0" y="0"/>
                      <a:ext cx="3863340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5E8">
        <w:t xml:space="preserve">Wurden alle Dateien erstellt und platziert; so gehen Sie in das </w:t>
      </w:r>
      <w:r w:rsidR="00C715E8" w:rsidRPr="00C715E8">
        <w:rPr>
          <w:i/>
          <w:iCs/>
        </w:rPr>
        <w:t>«bin»</w:t>
      </w:r>
      <w:r w:rsidR="00C715E8">
        <w:t xml:space="preserve"> Verzeichnis</w:t>
      </w:r>
    </w:p>
    <w:p w14:paraId="354DBF73" w14:textId="77C0F469" w:rsidR="005F1475" w:rsidRDefault="005F1475">
      <w:pPr>
        <w:spacing w:after="160"/>
        <w:ind w:left="0"/>
        <w:jc w:val="left"/>
      </w:pPr>
    </w:p>
    <w:p w14:paraId="1830844E" w14:textId="74B29DC9" w:rsidR="005F1475" w:rsidRDefault="0085199E" w:rsidP="005F1475">
      <w:pPr>
        <w:pStyle w:val="Listenabsatz"/>
        <w:numPr>
          <w:ilvl w:val="0"/>
          <w:numId w:val="37"/>
        </w:numPr>
        <w:ind w:left="426" w:hanging="426"/>
      </w:pPr>
      <w:r w:rsidRPr="0078623B">
        <w:rPr>
          <w:noProof/>
        </w:rPr>
        <w:drawing>
          <wp:anchor distT="0" distB="0" distL="114300" distR="114300" simplePos="0" relativeHeight="251662336" behindDoc="1" locked="0" layoutInCell="1" allowOverlap="1" wp14:anchorId="26BA6519" wp14:editId="671133ED">
            <wp:simplePos x="0" y="0"/>
            <wp:positionH relativeFrom="column">
              <wp:posOffset>2475230</wp:posOffset>
            </wp:positionH>
            <wp:positionV relativeFrom="paragraph">
              <wp:posOffset>1546328</wp:posOffset>
            </wp:positionV>
            <wp:extent cx="31908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36" y="20983"/>
                <wp:lineTo x="2153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23B" w:rsidRPr="005F1475">
        <w:rPr>
          <w:noProof/>
        </w:rPr>
        <w:drawing>
          <wp:anchor distT="0" distB="0" distL="114300" distR="114300" simplePos="0" relativeHeight="251664384" behindDoc="1" locked="0" layoutInCell="1" allowOverlap="1" wp14:anchorId="17E0309F" wp14:editId="20055BC5">
            <wp:simplePos x="0" y="0"/>
            <wp:positionH relativeFrom="column">
              <wp:posOffset>277899</wp:posOffset>
            </wp:positionH>
            <wp:positionV relativeFrom="paragraph">
              <wp:posOffset>200851</wp:posOffset>
            </wp:positionV>
            <wp:extent cx="1828800" cy="200977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475">
        <w:t xml:space="preserve">Öffnen Sie nun die </w:t>
      </w:r>
      <w:r w:rsidR="005F1475" w:rsidRPr="005F1475">
        <w:rPr>
          <w:i/>
          <w:iCs/>
        </w:rPr>
        <w:t>«</w:t>
      </w:r>
      <w:proofErr w:type="spellStart"/>
      <w:r w:rsidR="005F1475" w:rsidRPr="005F1475">
        <w:rPr>
          <w:i/>
          <w:iCs/>
        </w:rPr>
        <w:t>WordReplaceHF</w:t>
      </w:r>
      <w:proofErr w:type="spellEnd"/>
      <w:r w:rsidR="005F1475" w:rsidRPr="005F1475">
        <w:rPr>
          <w:i/>
          <w:iCs/>
        </w:rPr>
        <w:t>»</w:t>
      </w:r>
      <w:r w:rsidR="005F1475">
        <w:t xml:space="preserve"> Datei</w:t>
      </w:r>
    </w:p>
    <w:p w14:paraId="1F171994" w14:textId="40EA39A7" w:rsidR="005F1475" w:rsidRDefault="005F1475" w:rsidP="005F1475">
      <w:pPr>
        <w:pStyle w:val="Listenabsatz"/>
        <w:numPr>
          <w:ilvl w:val="1"/>
          <w:numId w:val="37"/>
        </w:numPr>
        <w:ind w:left="851" w:hanging="425"/>
      </w:pPr>
      <w:r>
        <w:t>Wird die Datei im Editor geöffnet,</w:t>
      </w:r>
      <w:r w:rsidR="00ED3A9E">
        <w:t xml:space="preserve"> dann geben Sie in die Suchleiste unten Links </w:t>
      </w:r>
      <w:r w:rsidR="0078623B">
        <w:t xml:space="preserve">und geben Sie «Windows PowerShell ISE» ein (wenn das Skript bereits im </w:t>
      </w:r>
      <w:r w:rsidR="0078623B" w:rsidRPr="0078623B">
        <w:rPr>
          <w:i/>
          <w:iCs/>
        </w:rPr>
        <w:t>«PowerShell ISE»</w:t>
      </w:r>
      <w:r w:rsidR="0078623B">
        <w:t xml:space="preserve"> offen ist, gehen Sie sofort zu Schritt 8.)</w:t>
      </w:r>
    </w:p>
    <w:p w14:paraId="7C277347" w14:textId="133FBEE3" w:rsidR="0078623B" w:rsidRDefault="0078623B" w:rsidP="005F1475">
      <w:pPr>
        <w:pStyle w:val="Listenabsatz"/>
        <w:numPr>
          <w:ilvl w:val="1"/>
          <w:numId w:val="37"/>
        </w:numPr>
        <w:ind w:left="851" w:hanging="425"/>
      </w:pPr>
      <w:r w:rsidRPr="0078623B">
        <w:rPr>
          <w:noProof/>
        </w:rPr>
        <w:drawing>
          <wp:anchor distT="0" distB="0" distL="114300" distR="114300" simplePos="0" relativeHeight="251663360" behindDoc="1" locked="0" layoutInCell="1" allowOverlap="1" wp14:anchorId="383936C5" wp14:editId="578B7E56">
            <wp:simplePos x="0" y="0"/>
            <wp:positionH relativeFrom="column">
              <wp:posOffset>3294380</wp:posOffset>
            </wp:positionH>
            <wp:positionV relativeFrom="paragraph">
              <wp:posOffset>10160</wp:posOffset>
            </wp:positionV>
            <wp:extent cx="3013075" cy="2399665"/>
            <wp:effectExtent l="0" t="0" r="0" b="635"/>
            <wp:wrapTight wrapText="bothSides">
              <wp:wrapPolygon edited="0">
                <wp:start x="0" y="0"/>
                <wp:lineTo x="0" y="21434"/>
                <wp:lineTo x="21441" y="21434"/>
                <wp:lineTo x="2144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Als nächstes müssen sie die Skriptdatei öffnen.</w:t>
      </w:r>
    </w:p>
    <w:p w14:paraId="30D8B2FE" w14:textId="00E33C4D" w:rsidR="0078623B" w:rsidRPr="0078623B" w:rsidRDefault="0078623B" w:rsidP="005F1475">
      <w:pPr>
        <w:pStyle w:val="Listenabsatz"/>
        <w:numPr>
          <w:ilvl w:val="1"/>
          <w:numId w:val="37"/>
        </w:numPr>
        <w:ind w:left="851" w:hanging="425"/>
      </w:pPr>
      <w:r>
        <w:t xml:space="preserve">Dafür gehen Sie oben Link auf </w:t>
      </w:r>
      <w:r w:rsidRPr="0078623B">
        <w:rPr>
          <w:i/>
          <w:iCs/>
        </w:rPr>
        <w:t>«Open…»</w:t>
      </w:r>
    </w:p>
    <w:p w14:paraId="007DF30C" w14:textId="03FEE443" w:rsidR="0078623B" w:rsidRDefault="0078623B" w:rsidP="0078623B">
      <w:pPr>
        <w:pStyle w:val="Listenabsatz"/>
        <w:numPr>
          <w:ilvl w:val="1"/>
          <w:numId w:val="37"/>
        </w:numPr>
        <w:ind w:left="851" w:hanging="425"/>
      </w:pPr>
      <w:r>
        <w:t xml:space="preserve">Nun öffnet sich ein Fenster, in diesem wählen </w:t>
      </w:r>
      <w:proofErr w:type="gramStart"/>
      <w:r w:rsidR="0073087F">
        <w:t xml:space="preserve">Sie </w:t>
      </w:r>
      <w:r>
        <w:t xml:space="preserve"> die</w:t>
      </w:r>
      <w:proofErr w:type="gramEnd"/>
      <w:r>
        <w:t xml:space="preserve"> </w:t>
      </w:r>
      <w:r w:rsidRPr="005F1475">
        <w:rPr>
          <w:i/>
          <w:iCs/>
        </w:rPr>
        <w:t>«</w:t>
      </w:r>
      <w:proofErr w:type="spellStart"/>
      <w:r w:rsidRPr="005F1475">
        <w:rPr>
          <w:i/>
          <w:iCs/>
        </w:rPr>
        <w:t>WordReplaceHF</w:t>
      </w:r>
      <w:proofErr w:type="spellEnd"/>
      <w:r w:rsidRPr="005F1475">
        <w:rPr>
          <w:i/>
          <w:iCs/>
        </w:rPr>
        <w:t>»</w:t>
      </w:r>
      <w:r>
        <w:t xml:space="preserve"> Datei aus</w:t>
      </w:r>
    </w:p>
    <w:p w14:paraId="190910ED" w14:textId="0BDB1F2E" w:rsidR="005F7484" w:rsidRDefault="005F7484">
      <w:pPr>
        <w:spacing w:after="160"/>
        <w:ind w:left="0"/>
        <w:jc w:val="left"/>
      </w:pPr>
      <w:r>
        <w:br w:type="page"/>
      </w:r>
    </w:p>
    <w:p w14:paraId="6E6D7660" w14:textId="7CBA0FB2" w:rsidR="0078623B" w:rsidRDefault="005F7484" w:rsidP="0085199E">
      <w:pPr>
        <w:pStyle w:val="Listenabsatz"/>
        <w:numPr>
          <w:ilvl w:val="0"/>
          <w:numId w:val="37"/>
        </w:numPr>
        <w:ind w:left="426" w:hanging="426"/>
      </w:pPr>
      <w:r w:rsidRPr="0085199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2A068B3" wp14:editId="499FB7AE">
            <wp:simplePos x="0" y="0"/>
            <wp:positionH relativeFrom="column">
              <wp:posOffset>309377</wp:posOffset>
            </wp:positionH>
            <wp:positionV relativeFrom="paragraph">
              <wp:posOffset>172085</wp:posOffset>
            </wp:positionV>
            <wp:extent cx="3963670" cy="44259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99E">
        <w:t xml:space="preserve">Auf der neunten Zeile befindet sich ein Text, welcher </w:t>
      </w:r>
      <w:r w:rsidR="0085199E" w:rsidRPr="0085199E">
        <w:rPr>
          <w:i/>
          <w:iCs/>
        </w:rPr>
        <w:t>«Nutzerpfade»</w:t>
      </w:r>
      <w:r w:rsidR="0085199E">
        <w:t xml:space="preserve"> heisst.</w:t>
      </w:r>
    </w:p>
    <w:p w14:paraId="49146353" w14:textId="7169A3B3" w:rsidR="005D2B19" w:rsidRDefault="00964B6E" w:rsidP="005D2B19">
      <w:pPr>
        <w:pStyle w:val="Listenabsatz"/>
        <w:numPr>
          <w:ilvl w:val="0"/>
          <w:numId w:val="37"/>
        </w:numPr>
        <w:ind w:left="426" w:hanging="426"/>
      </w:pPr>
      <w:r>
        <w:t xml:space="preserve">Den Dateipfad, welchen Sie bei Schritt 4 kopiert haben, fügen Sie nun zwischen den beiden Anführungszeichen von </w:t>
      </w:r>
      <w:r w:rsidRPr="00964B6E">
        <w:rPr>
          <w:i/>
          <w:iCs/>
        </w:rPr>
        <w:t>«</w:t>
      </w:r>
      <w:proofErr w:type="spellStart"/>
      <w:r w:rsidRPr="00964B6E">
        <w:rPr>
          <w:i/>
          <w:iCs/>
        </w:rPr>
        <w:t>rootSrc</w:t>
      </w:r>
      <w:proofErr w:type="spellEnd"/>
      <w:r w:rsidRPr="00964B6E">
        <w:rPr>
          <w:i/>
          <w:iCs/>
        </w:rPr>
        <w:t>»</w:t>
      </w:r>
      <w:r>
        <w:t xml:space="preserve"> ein.</w:t>
      </w:r>
    </w:p>
    <w:p w14:paraId="6BAF7313" w14:textId="1307024A" w:rsidR="005D2B19" w:rsidRPr="005D2B19" w:rsidRDefault="005D2B19" w:rsidP="005D2B19">
      <w:pPr>
        <w:pStyle w:val="Listenabsatz"/>
        <w:numPr>
          <w:ilvl w:val="1"/>
          <w:numId w:val="37"/>
        </w:numPr>
        <w:ind w:left="851" w:hanging="425"/>
      </w:pPr>
      <w:r>
        <w:t xml:space="preserve">Wenn Ihre Vorlagedatei anders heisst, schreiben sie diesen nun bei </w:t>
      </w:r>
      <w:r w:rsidRPr="005D2B19">
        <w:rPr>
          <w:i/>
          <w:iCs/>
        </w:rPr>
        <w:t>«</w:t>
      </w:r>
      <w:proofErr w:type="spellStart"/>
      <w:r w:rsidRPr="005D2B19">
        <w:rPr>
          <w:i/>
          <w:iCs/>
        </w:rPr>
        <w:t>templateFilesName</w:t>
      </w:r>
      <w:proofErr w:type="spellEnd"/>
      <w:r w:rsidRPr="005D2B19">
        <w:rPr>
          <w:i/>
          <w:iCs/>
        </w:rPr>
        <w:t>»</w:t>
      </w:r>
      <w:r>
        <w:t xml:space="preserve"> ein </w:t>
      </w:r>
      <w:r w:rsidRPr="005D2B19">
        <w:rPr>
          <w:b/>
          <w:bCs/>
        </w:rPr>
        <w:t>(das .</w:t>
      </w:r>
      <w:proofErr w:type="spellStart"/>
      <w:r w:rsidRPr="005D2B19">
        <w:rPr>
          <w:b/>
          <w:bCs/>
        </w:rPr>
        <w:t>docx</w:t>
      </w:r>
      <w:proofErr w:type="spellEnd"/>
      <w:r w:rsidRPr="005D2B19">
        <w:rPr>
          <w:b/>
          <w:bCs/>
        </w:rPr>
        <w:t xml:space="preserve"> </w:t>
      </w:r>
      <w:r w:rsidR="0073087F">
        <w:rPr>
          <w:b/>
          <w:bCs/>
        </w:rPr>
        <w:t>nicht</w:t>
      </w:r>
      <w:r w:rsidRPr="005D2B19">
        <w:rPr>
          <w:b/>
          <w:bCs/>
        </w:rPr>
        <w:t xml:space="preserve"> löschen)</w:t>
      </w:r>
    </w:p>
    <w:p w14:paraId="02083C7B" w14:textId="2F35C1C2" w:rsidR="005D2B19" w:rsidRPr="00B36C61" w:rsidRDefault="00B36C61" w:rsidP="005D2B19">
      <w:pPr>
        <w:pStyle w:val="Listenabsatz"/>
        <w:numPr>
          <w:ilvl w:val="0"/>
          <w:numId w:val="37"/>
        </w:numPr>
        <w:ind w:left="426" w:hanging="426"/>
      </w:pPr>
      <w:r>
        <w:t>Nun drücken Sie «</w:t>
      </w:r>
      <w:r w:rsidRPr="00B36C61">
        <w:rPr>
          <w:i/>
          <w:iCs/>
        </w:rPr>
        <w:t>F5</w:t>
      </w:r>
      <w:r>
        <w:rPr>
          <w:i/>
          <w:iCs/>
        </w:rPr>
        <w:t>»</w:t>
      </w:r>
      <w:r>
        <w:t xml:space="preserve"> auf Ihrer Tastatur oder Sie klicken auf den </w:t>
      </w:r>
      <w:r w:rsidRPr="00B36C61">
        <w:rPr>
          <w:i/>
          <w:iCs/>
        </w:rPr>
        <w:t>rot umkreisten Knopf</w:t>
      </w:r>
      <w:r w:rsidRPr="00B36C61">
        <w:rPr>
          <w:noProof/>
        </w:rPr>
        <w:drawing>
          <wp:inline distT="0" distB="0" distL="0" distR="0" wp14:anchorId="3C56F0E4" wp14:editId="61F31E67">
            <wp:extent cx="5760085" cy="6692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94" w14:textId="2B85E5F4" w:rsidR="00B36C61" w:rsidRDefault="00B36C61" w:rsidP="005D2B19">
      <w:pPr>
        <w:pStyle w:val="Listenabsatz"/>
        <w:numPr>
          <w:ilvl w:val="0"/>
          <w:numId w:val="37"/>
        </w:numPr>
        <w:ind w:left="426" w:hanging="426"/>
      </w:pPr>
      <w:r w:rsidRPr="00B36C61">
        <w:rPr>
          <w:noProof/>
        </w:rPr>
        <w:drawing>
          <wp:anchor distT="0" distB="0" distL="114300" distR="114300" simplePos="0" relativeHeight="251667456" behindDoc="1" locked="0" layoutInCell="1" allowOverlap="1" wp14:anchorId="65D6A6BE" wp14:editId="0996DD37">
            <wp:simplePos x="0" y="0"/>
            <wp:positionH relativeFrom="column">
              <wp:posOffset>3263265</wp:posOffset>
            </wp:positionH>
            <wp:positionV relativeFrom="paragraph">
              <wp:posOffset>70764</wp:posOffset>
            </wp:positionV>
            <wp:extent cx="21717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411" y="20903"/>
                <wp:lineTo x="21411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Jetzt läuft das Skript, bitte haben Sie Geduld</w:t>
      </w:r>
    </w:p>
    <w:p w14:paraId="19E8AE25" w14:textId="41C7DD69" w:rsidR="00B36C61" w:rsidRDefault="00B36C61" w:rsidP="005D2B19">
      <w:pPr>
        <w:pStyle w:val="Listenabsatz"/>
        <w:numPr>
          <w:ilvl w:val="0"/>
          <w:numId w:val="37"/>
        </w:numPr>
        <w:ind w:left="426" w:hanging="426"/>
      </w:pPr>
      <w:r>
        <w:t xml:space="preserve">Warten </w:t>
      </w:r>
      <w:proofErr w:type="gramStart"/>
      <w:r>
        <w:t>Sie</w:t>
      </w:r>
      <w:proofErr w:type="gramEnd"/>
      <w:r>
        <w:t xml:space="preserve"> bis diese Nachricht erscheint: </w:t>
      </w:r>
    </w:p>
    <w:p w14:paraId="502D8BEC" w14:textId="4B5A5FA9" w:rsidR="00B36C61" w:rsidRDefault="005F7484" w:rsidP="005D2B19">
      <w:pPr>
        <w:pStyle w:val="Listenabsatz"/>
        <w:numPr>
          <w:ilvl w:val="0"/>
          <w:numId w:val="37"/>
        </w:numPr>
        <w:ind w:left="426" w:hanging="426"/>
      </w:pPr>
      <w:r w:rsidRPr="00B36C61">
        <w:rPr>
          <w:noProof/>
        </w:rPr>
        <w:drawing>
          <wp:anchor distT="0" distB="0" distL="114300" distR="114300" simplePos="0" relativeHeight="251668480" behindDoc="1" locked="0" layoutInCell="1" allowOverlap="1" wp14:anchorId="4AA4BBB4" wp14:editId="6266B6A2">
            <wp:simplePos x="0" y="0"/>
            <wp:positionH relativeFrom="column">
              <wp:posOffset>272415</wp:posOffset>
            </wp:positionH>
            <wp:positionV relativeFrom="paragraph">
              <wp:posOffset>202565</wp:posOffset>
            </wp:positionV>
            <wp:extent cx="3931920" cy="1056005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5"/>
                    <a:stretch/>
                  </pic:blipFill>
                  <pic:spPr bwMode="auto">
                    <a:xfrm>
                      <a:off x="0" y="0"/>
                      <a:ext cx="3931920" cy="105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6C61">
        <w:t>Die fertigen Dokumente befinden sich nun im «</w:t>
      </w:r>
      <w:proofErr w:type="spellStart"/>
      <w:r w:rsidR="00B36C61">
        <w:t>exportedFiles</w:t>
      </w:r>
      <w:proofErr w:type="spellEnd"/>
      <w:r w:rsidR="00B36C61">
        <w:t>» Verzeichnis</w:t>
      </w:r>
    </w:p>
    <w:p w14:paraId="2738D7C9" w14:textId="394A1C95" w:rsidR="005F7484" w:rsidRDefault="005F7484">
      <w:pPr>
        <w:spacing w:after="160"/>
        <w:ind w:left="0"/>
        <w:jc w:val="left"/>
      </w:pPr>
      <w:r>
        <w:br w:type="page"/>
      </w:r>
    </w:p>
    <w:p w14:paraId="0286182C" w14:textId="1BF1D4D8" w:rsidR="00B36C61" w:rsidRDefault="00B36C61" w:rsidP="00B36C61">
      <w:pPr>
        <w:pStyle w:val="berschrift1"/>
      </w:pPr>
      <w:r>
        <w:lastRenderedPageBreak/>
        <w:t>Potenzielle Fehler</w:t>
      </w:r>
    </w:p>
    <w:p w14:paraId="256330BE" w14:textId="79ED9C43" w:rsidR="00B36C61" w:rsidRDefault="00B36C61" w:rsidP="00B36C61">
      <w:pPr>
        <w:pStyle w:val="berschrift2"/>
      </w:pPr>
      <w:r>
        <w:t>Skript startet nicht</w:t>
      </w:r>
    </w:p>
    <w:p w14:paraId="2B90A862" w14:textId="4E0C956E" w:rsidR="00B36C61" w:rsidRDefault="005459CE" w:rsidP="005459CE">
      <w:pPr>
        <w:pStyle w:val="berschrift3"/>
      </w:pPr>
      <w:r>
        <w:t>Skripts sind deaktiviert</w:t>
      </w:r>
    </w:p>
    <w:p w14:paraId="550B4556" w14:textId="55A8DFC0" w:rsidR="005459CE" w:rsidRDefault="00517194" w:rsidP="00517194">
      <w:r w:rsidRPr="00517194">
        <w:rPr>
          <w:noProof/>
        </w:rPr>
        <w:drawing>
          <wp:anchor distT="0" distB="0" distL="114300" distR="114300" simplePos="0" relativeHeight="251669504" behindDoc="1" locked="0" layoutInCell="1" allowOverlap="1" wp14:anchorId="4E28E141" wp14:editId="3ED05B22">
            <wp:simplePos x="0" y="0"/>
            <wp:positionH relativeFrom="column">
              <wp:posOffset>3517563</wp:posOffset>
            </wp:positionH>
            <wp:positionV relativeFrom="paragraph">
              <wp:posOffset>274863</wp:posOffset>
            </wp:positionV>
            <wp:extent cx="2589530" cy="1828800"/>
            <wp:effectExtent l="0" t="0" r="1270" b="0"/>
            <wp:wrapTight wrapText="bothSides">
              <wp:wrapPolygon edited="0">
                <wp:start x="0" y="0"/>
                <wp:lineTo x="0" y="21375"/>
                <wp:lineTo x="21452" y="21375"/>
                <wp:lineTo x="21452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r="10289"/>
                    <a:stretch/>
                  </pic:blipFill>
                  <pic:spPr bwMode="auto">
                    <a:xfrm>
                      <a:off x="0" y="0"/>
                      <a:ext cx="25895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9CE">
        <w:t xml:space="preserve">Steht irgendetwas davon, dass gewisse </w:t>
      </w:r>
      <w:r w:rsidR="005459CE" w:rsidRPr="005459CE">
        <w:rPr>
          <w:i/>
          <w:iCs/>
        </w:rPr>
        <w:t>«</w:t>
      </w:r>
      <w:proofErr w:type="spellStart"/>
      <w:r w:rsidR="005459CE" w:rsidRPr="005459CE">
        <w:rPr>
          <w:i/>
          <w:iCs/>
        </w:rPr>
        <w:t>Execution_Policies</w:t>
      </w:r>
      <w:proofErr w:type="spellEnd"/>
      <w:r w:rsidR="005459CE" w:rsidRPr="005459CE">
        <w:rPr>
          <w:i/>
          <w:iCs/>
        </w:rPr>
        <w:t>»</w:t>
      </w:r>
      <w:r w:rsidR="005459CE">
        <w:t xml:space="preserve"> deaktiviert sind, können sie diese wie folgt lösen:</w:t>
      </w:r>
    </w:p>
    <w:p w14:paraId="0DCEB651" w14:textId="5E20427F" w:rsidR="00517194" w:rsidRPr="00517194" w:rsidRDefault="00517194" w:rsidP="00517194">
      <w:pPr>
        <w:pStyle w:val="Listenabsatz"/>
        <w:numPr>
          <w:ilvl w:val="0"/>
          <w:numId w:val="39"/>
        </w:numPr>
        <w:ind w:left="851" w:hanging="567"/>
      </w:pPr>
      <w:r>
        <w:t xml:space="preserve">Geben Sie «Windows PowerShell» ein und wählen Sie diese App aus und </w:t>
      </w:r>
      <w:r w:rsidRPr="00517194">
        <w:rPr>
          <w:b/>
          <w:bCs/>
        </w:rPr>
        <w:t>starten sie diese als Administrator</w:t>
      </w:r>
      <w:r>
        <w:rPr>
          <w:b/>
          <w:bCs/>
        </w:rPr>
        <w:t xml:space="preserve"> </w:t>
      </w:r>
      <w:r w:rsidRPr="00517194">
        <w:t>(</w:t>
      </w:r>
      <w:r>
        <w:t>Wenn Sie PowerShell nicht als Administrator ausführen können, wenden Sie sich an ihren Systemadministrator</w:t>
      </w:r>
      <w:r w:rsidRPr="00517194">
        <w:t>)</w:t>
      </w:r>
    </w:p>
    <w:p w14:paraId="47194EF9" w14:textId="472A09FD" w:rsidR="00517194" w:rsidRDefault="00517194" w:rsidP="00517194">
      <w:pPr>
        <w:pStyle w:val="Listenabsatz"/>
        <w:numPr>
          <w:ilvl w:val="0"/>
          <w:numId w:val="39"/>
        </w:numPr>
        <w:ind w:left="851" w:hanging="567"/>
      </w:pPr>
      <w:r>
        <w:t xml:space="preserve">Wurde PowerShell geöffnet, dann geben Sie </w:t>
      </w:r>
      <w:r w:rsidRPr="00517194">
        <w:rPr>
          <w:rFonts w:ascii="Consolas" w:hAnsi="Consolas"/>
          <w:color w:val="BF8F00" w:themeColor="accent4" w:themeShade="BF"/>
        </w:rPr>
        <w:t>Set-</w:t>
      </w:r>
      <w:proofErr w:type="spellStart"/>
      <w:r w:rsidRPr="00517194">
        <w:rPr>
          <w:rFonts w:ascii="Consolas" w:hAnsi="Consolas"/>
          <w:color w:val="BF8F00" w:themeColor="accent4" w:themeShade="BF"/>
        </w:rPr>
        <w:t>ExecutionPolicy</w:t>
      </w:r>
      <w:proofErr w:type="spellEnd"/>
      <w:r w:rsidRPr="00517194">
        <w:rPr>
          <w:rFonts w:ascii="Consolas" w:hAnsi="Consolas"/>
          <w:color w:val="BF8F00" w:themeColor="accent4" w:themeShade="BF"/>
        </w:rPr>
        <w:t xml:space="preserve"> </w:t>
      </w:r>
      <w:proofErr w:type="spellStart"/>
      <w:r w:rsidRPr="00517194">
        <w:rPr>
          <w:rFonts w:ascii="Consolas" w:hAnsi="Consolas"/>
        </w:rPr>
        <w:t>Unrestricted</w:t>
      </w:r>
      <w:proofErr w:type="spellEnd"/>
      <w:r w:rsidRPr="00517194">
        <w:rPr>
          <w:rFonts w:ascii="Consolas" w:hAnsi="Consolas"/>
        </w:rPr>
        <w:t xml:space="preserve"> </w:t>
      </w:r>
      <w:r>
        <w:t xml:space="preserve">und anschliessen ein </w:t>
      </w:r>
      <w:r w:rsidRPr="0073087F">
        <w:rPr>
          <w:rFonts w:ascii="Consolas" w:hAnsi="Consolas"/>
        </w:rPr>
        <w:t>J</w:t>
      </w:r>
      <w:r>
        <w:t xml:space="preserve"> ein</w:t>
      </w:r>
    </w:p>
    <w:p w14:paraId="32CDF904" w14:textId="77777777" w:rsidR="004C2E59" w:rsidRDefault="004C2E59" w:rsidP="004C2E59"/>
    <w:p w14:paraId="17BC5FF7" w14:textId="4ECA86A5" w:rsidR="00517194" w:rsidRDefault="00517194" w:rsidP="00517194">
      <w:pPr>
        <w:pStyle w:val="berschrift3"/>
      </w:pPr>
      <w:r>
        <w:t>Illegales Zeichen im Pfad</w:t>
      </w:r>
    </w:p>
    <w:p w14:paraId="20E7A024" w14:textId="224C6636" w:rsidR="00517194" w:rsidRPr="00517194" w:rsidRDefault="00411517" w:rsidP="00517194">
      <w:r w:rsidRPr="00517194">
        <w:rPr>
          <w:noProof/>
        </w:rPr>
        <w:drawing>
          <wp:anchor distT="0" distB="0" distL="114300" distR="114300" simplePos="0" relativeHeight="251670528" behindDoc="1" locked="0" layoutInCell="1" allowOverlap="1" wp14:anchorId="0A40CF17" wp14:editId="4AD30033">
            <wp:simplePos x="0" y="0"/>
            <wp:positionH relativeFrom="column">
              <wp:posOffset>161290</wp:posOffset>
            </wp:positionH>
            <wp:positionV relativeFrom="paragraph">
              <wp:posOffset>399415</wp:posOffset>
            </wp:positionV>
            <wp:extent cx="40100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49" y="20463"/>
                <wp:lineTo x="21549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194">
        <w:t>Kommt diese Meldung, existiert Ihr eingefügter Pfad nicht oder besitzt unerlaubte Zeichen.</w:t>
      </w:r>
      <w:r w:rsidR="00517194">
        <w:br/>
      </w:r>
      <w:r>
        <w:t xml:space="preserve">Sie sollten Ihren Pfad </w:t>
      </w:r>
      <w:r w:rsidR="00517194">
        <w:t xml:space="preserve">überprüfen </w:t>
      </w:r>
      <w:r>
        <w:t>und bearbeiten.</w:t>
      </w:r>
    </w:p>
    <w:p w14:paraId="213DA9A7" w14:textId="0DEB98AA" w:rsidR="00517194" w:rsidRDefault="00517194" w:rsidP="00517194"/>
    <w:p w14:paraId="48C25268" w14:textId="3BBDBEB0" w:rsidR="00517194" w:rsidRPr="00517194" w:rsidRDefault="00517194" w:rsidP="00517194"/>
    <w:p w14:paraId="628B46BB" w14:textId="1AC95652" w:rsidR="00517194" w:rsidRDefault="004C2E59" w:rsidP="004C2E59">
      <w:pPr>
        <w:pStyle w:val="berschrift3"/>
      </w:pPr>
      <w:r>
        <w:t>Keins oder nicht alle Word Dokumente werden kopiert</w:t>
      </w:r>
    </w:p>
    <w:p w14:paraId="3901398B" w14:textId="757E2DE5" w:rsidR="004C2E59" w:rsidRDefault="000E6D67" w:rsidP="004C2E59">
      <w:r>
        <w:t>Dieses Problem kann durch zwei Dinge auftreten:</w:t>
      </w:r>
    </w:p>
    <w:p w14:paraId="04B3A71A" w14:textId="673B108A" w:rsidR="000E6D67" w:rsidRDefault="000E6D67" w:rsidP="000E6D67">
      <w:pPr>
        <w:pStyle w:val="Listenabsatz"/>
        <w:numPr>
          <w:ilvl w:val="0"/>
          <w:numId w:val="40"/>
        </w:numPr>
        <w:ind w:left="851" w:hanging="567"/>
      </w:pPr>
      <w:r>
        <w:t xml:space="preserve">Die Word Dokumente </w:t>
      </w:r>
      <w:r w:rsidRPr="000E6D67">
        <w:rPr>
          <w:rFonts w:cstheme="minorBidi"/>
          <w:sz w:val="24"/>
          <w:szCs w:val="24"/>
        </w:rPr>
        <w:t xml:space="preserve">sind </w:t>
      </w:r>
      <w:r>
        <w:t xml:space="preserve">schreibgeschützt. In diesem Fall, </w:t>
      </w:r>
      <w:proofErr w:type="spellStart"/>
      <w:r>
        <w:t>öffen</w:t>
      </w:r>
      <w:proofErr w:type="spellEnd"/>
      <w:r>
        <w:t xml:space="preserve"> Sie die Dokumente manuell und aktivieren Sie die Bearbeitung. </w:t>
      </w:r>
    </w:p>
    <w:p w14:paraId="175E19DE" w14:textId="775E9A41" w:rsidR="000E6D67" w:rsidRPr="004C2E59" w:rsidRDefault="000E6D67" w:rsidP="000E6D67">
      <w:pPr>
        <w:pStyle w:val="Listenabsatz"/>
        <w:numPr>
          <w:ilvl w:val="0"/>
          <w:numId w:val="40"/>
        </w:numPr>
        <w:ind w:left="851" w:hanging="567"/>
      </w:pPr>
      <w:r>
        <w:t>Wenn Sie andere Word Dokumente öffnen, während das Skript läuft, kann es unterbrochen werden</w:t>
      </w:r>
    </w:p>
    <w:sectPr w:rsidR="000E6D67" w:rsidRPr="004C2E59" w:rsidSect="00BE1F2E">
      <w:headerReference w:type="default" r:id="rId24"/>
      <w:footerReference w:type="default" r:id="rId25"/>
      <w:headerReference w:type="first" r:id="rId26"/>
      <w:footerReference w:type="first" r:id="rId27"/>
      <w:type w:val="continuous"/>
      <w:pgSz w:w="11906" w:h="16838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9F62" w14:textId="77777777" w:rsidR="00962A9D" w:rsidRDefault="00962A9D" w:rsidP="001B246B">
      <w:r>
        <w:separator/>
      </w:r>
    </w:p>
    <w:p w14:paraId="53853B0E" w14:textId="77777777" w:rsidR="00962A9D" w:rsidRDefault="00962A9D" w:rsidP="001B246B"/>
  </w:endnote>
  <w:endnote w:type="continuationSeparator" w:id="0">
    <w:p w14:paraId="206C07F7" w14:textId="77777777" w:rsidR="00962A9D" w:rsidRDefault="00962A9D" w:rsidP="001B246B">
      <w:r>
        <w:continuationSeparator/>
      </w:r>
    </w:p>
    <w:p w14:paraId="6B7A52C3" w14:textId="77777777" w:rsidR="00962A9D" w:rsidRDefault="00962A9D" w:rsidP="001B246B"/>
  </w:endnote>
  <w:endnote w:type="continuationNotice" w:id="1">
    <w:p w14:paraId="1D081367" w14:textId="77777777" w:rsidR="00962A9D" w:rsidRDefault="00962A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26CA" w14:textId="70149B13" w:rsidR="00E36AD8" w:rsidRDefault="00E36AD8" w:rsidP="00415807">
    <w:pPr>
      <w:pStyle w:val="Fuzeile"/>
      <w:ind w:left="0"/>
    </w:pPr>
    <w:r>
      <w:fldChar w:fldCharType="begin"/>
    </w:r>
    <w:r>
      <w:instrText xml:space="preserve"> TIME \@ "dd.MM.yyyy" </w:instrText>
    </w:r>
    <w:r>
      <w:fldChar w:fldCharType="separate"/>
    </w:r>
    <w:r w:rsidR="001A5740">
      <w:rPr>
        <w:noProof/>
      </w:rPr>
      <w:t>24.06.2022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E51EAA">
      <w:rPr>
        <w:noProof/>
        <w:lang w:val="de-DE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7A7F" w14:textId="5FD57B8B" w:rsidR="00CD7D13" w:rsidRDefault="00BE1F2E" w:rsidP="00CD7D13">
    <w:pPr>
      <w:pStyle w:val="Fuzeile"/>
      <w:ind w:left="0"/>
    </w:pPr>
    <w:r>
      <w:t>23.06.2022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20D8" w14:textId="77777777" w:rsidR="00962A9D" w:rsidRDefault="00962A9D" w:rsidP="001B246B">
      <w:r>
        <w:separator/>
      </w:r>
    </w:p>
    <w:p w14:paraId="3298EF3D" w14:textId="77777777" w:rsidR="00962A9D" w:rsidRDefault="00962A9D" w:rsidP="001B246B"/>
  </w:footnote>
  <w:footnote w:type="continuationSeparator" w:id="0">
    <w:p w14:paraId="25A72851" w14:textId="77777777" w:rsidR="00962A9D" w:rsidRDefault="00962A9D" w:rsidP="001B246B">
      <w:r>
        <w:continuationSeparator/>
      </w:r>
    </w:p>
    <w:p w14:paraId="18C27515" w14:textId="77777777" w:rsidR="00962A9D" w:rsidRDefault="00962A9D" w:rsidP="001B246B"/>
  </w:footnote>
  <w:footnote w:type="continuationNotice" w:id="1">
    <w:p w14:paraId="19450AE2" w14:textId="77777777" w:rsidR="00962A9D" w:rsidRDefault="00962A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86A4" w14:textId="77777777" w:rsidR="00E36AD8" w:rsidRDefault="00824547" w:rsidP="00415807">
    <w:pPr>
      <w:pStyle w:val="Kopfzeile"/>
      <w:ind w:left="0"/>
    </w:pPr>
    <w:r>
      <w:t>Justin Urbanek</w:t>
    </w:r>
    <w:r w:rsidR="00E36AD8">
      <w:tab/>
    </w:r>
    <w:r w:rsidR="00E36AD8">
      <w:tab/>
    </w:r>
    <w:r w:rsidR="00A14659">
      <w:t>S-INF21dL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768D" w14:textId="1888BB5C" w:rsidR="00BE1F2E" w:rsidRDefault="00BE1F2E">
    <w:pPr>
      <w:pStyle w:val="Kopfzeile"/>
    </w:pPr>
    <w:r>
      <w:t>Version: 1.0</w:t>
    </w:r>
    <w:r>
      <w:tab/>
    </w:r>
    <w:r>
      <w:tab/>
      <w:t>PS-TUUZ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2E80E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480B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8F1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007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1252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80EE3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249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B4C3A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A6156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605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92202"/>
    <w:multiLevelType w:val="hybridMultilevel"/>
    <w:tmpl w:val="C2D26AB8"/>
    <w:lvl w:ilvl="0" w:tplc="B53E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0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43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CE8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7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C9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DC6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02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61C545D"/>
    <w:multiLevelType w:val="hybridMultilevel"/>
    <w:tmpl w:val="6980BF86"/>
    <w:lvl w:ilvl="0" w:tplc="2B8A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F24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A8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10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B0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0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5C3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5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E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64503B3"/>
    <w:multiLevelType w:val="hybridMultilevel"/>
    <w:tmpl w:val="523E6D46"/>
    <w:lvl w:ilvl="0" w:tplc="9EF6F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E2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B0C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26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B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86E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48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08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4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72F2DF1"/>
    <w:multiLevelType w:val="hybridMultilevel"/>
    <w:tmpl w:val="81EA84FE"/>
    <w:lvl w:ilvl="0" w:tplc="0807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CE06DD"/>
    <w:multiLevelType w:val="hybridMultilevel"/>
    <w:tmpl w:val="1A44E968"/>
    <w:lvl w:ilvl="0" w:tplc="C9928B3E">
      <w:start w:val="1"/>
      <w:numFmt w:val="bullet"/>
      <w:lvlText w:val="֍"/>
      <w:lvlJc w:val="left"/>
      <w:pPr>
        <w:ind w:left="1287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B353E8"/>
    <w:multiLevelType w:val="hybridMultilevel"/>
    <w:tmpl w:val="71E28912"/>
    <w:lvl w:ilvl="0" w:tplc="0652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D84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E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C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C8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C2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E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18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6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EE6D30"/>
    <w:multiLevelType w:val="hybridMultilevel"/>
    <w:tmpl w:val="47C6E556"/>
    <w:lvl w:ilvl="0" w:tplc="0807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C2519A"/>
    <w:multiLevelType w:val="hybridMultilevel"/>
    <w:tmpl w:val="708C2C1E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F661ECF"/>
    <w:multiLevelType w:val="hybridMultilevel"/>
    <w:tmpl w:val="4DB46262"/>
    <w:lvl w:ilvl="0" w:tplc="0807000F">
      <w:start w:val="1"/>
      <w:numFmt w:val="decimal"/>
      <w:lvlText w:val="%1."/>
      <w:lvlJc w:val="left"/>
      <w:pPr>
        <w:ind w:left="1004" w:hanging="360"/>
      </w:pPr>
    </w:lvl>
    <w:lvl w:ilvl="1" w:tplc="08070019" w:tentative="1">
      <w:start w:val="1"/>
      <w:numFmt w:val="lowerLetter"/>
      <w:lvlText w:val="%2."/>
      <w:lvlJc w:val="left"/>
      <w:pPr>
        <w:ind w:left="1724" w:hanging="360"/>
      </w:pPr>
    </w:lvl>
    <w:lvl w:ilvl="2" w:tplc="0807001B" w:tentative="1">
      <w:start w:val="1"/>
      <w:numFmt w:val="lowerRoman"/>
      <w:lvlText w:val="%3."/>
      <w:lvlJc w:val="right"/>
      <w:pPr>
        <w:ind w:left="2444" w:hanging="180"/>
      </w:pPr>
    </w:lvl>
    <w:lvl w:ilvl="3" w:tplc="0807000F" w:tentative="1">
      <w:start w:val="1"/>
      <w:numFmt w:val="decimal"/>
      <w:lvlText w:val="%4."/>
      <w:lvlJc w:val="left"/>
      <w:pPr>
        <w:ind w:left="3164" w:hanging="360"/>
      </w:pPr>
    </w:lvl>
    <w:lvl w:ilvl="4" w:tplc="08070019" w:tentative="1">
      <w:start w:val="1"/>
      <w:numFmt w:val="lowerLetter"/>
      <w:lvlText w:val="%5."/>
      <w:lvlJc w:val="left"/>
      <w:pPr>
        <w:ind w:left="3884" w:hanging="360"/>
      </w:pPr>
    </w:lvl>
    <w:lvl w:ilvl="5" w:tplc="0807001B" w:tentative="1">
      <w:start w:val="1"/>
      <w:numFmt w:val="lowerRoman"/>
      <w:lvlText w:val="%6."/>
      <w:lvlJc w:val="right"/>
      <w:pPr>
        <w:ind w:left="4604" w:hanging="180"/>
      </w:pPr>
    </w:lvl>
    <w:lvl w:ilvl="6" w:tplc="0807000F" w:tentative="1">
      <w:start w:val="1"/>
      <w:numFmt w:val="decimal"/>
      <w:lvlText w:val="%7."/>
      <w:lvlJc w:val="left"/>
      <w:pPr>
        <w:ind w:left="5324" w:hanging="360"/>
      </w:pPr>
    </w:lvl>
    <w:lvl w:ilvl="7" w:tplc="08070019" w:tentative="1">
      <w:start w:val="1"/>
      <w:numFmt w:val="lowerLetter"/>
      <w:lvlText w:val="%8."/>
      <w:lvlJc w:val="left"/>
      <w:pPr>
        <w:ind w:left="6044" w:hanging="360"/>
      </w:pPr>
    </w:lvl>
    <w:lvl w:ilvl="8" w:tplc="08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FF91CEF"/>
    <w:multiLevelType w:val="hybridMultilevel"/>
    <w:tmpl w:val="5ED4497C"/>
    <w:lvl w:ilvl="0" w:tplc="0407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D856AE6"/>
    <w:multiLevelType w:val="hybridMultilevel"/>
    <w:tmpl w:val="6EE005B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48089F"/>
    <w:multiLevelType w:val="hybridMultilevel"/>
    <w:tmpl w:val="E7A68DD8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08205CC"/>
    <w:multiLevelType w:val="hybridMultilevel"/>
    <w:tmpl w:val="19345796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286D63"/>
    <w:multiLevelType w:val="hybridMultilevel"/>
    <w:tmpl w:val="90AA38A2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447797"/>
    <w:multiLevelType w:val="hybridMultilevel"/>
    <w:tmpl w:val="443C433E"/>
    <w:lvl w:ilvl="0" w:tplc="F252F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0E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E7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AB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0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8C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8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03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0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E345F72"/>
    <w:multiLevelType w:val="hybridMultilevel"/>
    <w:tmpl w:val="D0CE1AAC"/>
    <w:lvl w:ilvl="0" w:tplc="0807000F">
      <w:start w:val="1"/>
      <w:numFmt w:val="decimal"/>
      <w:lvlText w:val="%1."/>
      <w:lvlJc w:val="left"/>
      <w:pPr>
        <w:ind w:left="1004" w:hanging="360"/>
      </w:pPr>
    </w:lvl>
    <w:lvl w:ilvl="1" w:tplc="08070019" w:tentative="1">
      <w:start w:val="1"/>
      <w:numFmt w:val="lowerLetter"/>
      <w:lvlText w:val="%2."/>
      <w:lvlJc w:val="left"/>
      <w:pPr>
        <w:ind w:left="1724" w:hanging="360"/>
      </w:pPr>
    </w:lvl>
    <w:lvl w:ilvl="2" w:tplc="0807001B" w:tentative="1">
      <w:start w:val="1"/>
      <w:numFmt w:val="lowerRoman"/>
      <w:lvlText w:val="%3."/>
      <w:lvlJc w:val="right"/>
      <w:pPr>
        <w:ind w:left="2444" w:hanging="180"/>
      </w:pPr>
    </w:lvl>
    <w:lvl w:ilvl="3" w:tplc="0807000F" w:tentative="1">
      <w:start w:val="1"/>
      <w:numFmt w:val="decimal"/>
      <w:lvlText w:val="%4."/>
      <w:lvlJc w:val="left"/>
      <w:pPr>
        <w:ind w:left="3164" w:hanging="360"/>
      </w:pPr>
    </w:lvl>
    <w:lvl w:ilvl="4" w:tplc="08070019" w:tentative="1">
      <w:start w:val="1"/>
      <w:numFmt w:val="lowerLetter"/>
      <w:lvlText w:val="%5."/>
      <w:lvlJc w:val="left"/>
      <w:pPr>
        <w:ind w:left="3884" w:hanging="360"/>
      </w:pPr>
    </w:lvl>
    <w:lvl w:ilvl="5" w:tplc="0807001B" w:tentative="1">
      <w:start w:val="1"/>
      <w:numFmt w:val="lowerRoman"/>
      <w:lvlText w:val="%6."/>
      <w:lvlJc w:val="right"/>
      <w:pPr>
        <w:ind w:left="4604" w:hanging="180"/>
      </w:pPr>
    </w:lvl>
    <w:lvl w:ilvl="6" w:tplc="0807000F" w:tentative="1">
      <w:start w:val="1"/>
      <w:numFmt w:val="decimal"/>
      <w:lvlText w:val="%7."/>
      <w:lvlJc w:val="left"/>
      <w:pPr>
        <w:ind w:left="5324" w:hanging="360"/>
      </w:pPr>
    </w:lvl>
    <w:lvl w:ilvl="7" w:tplc="08070019" w:tentative="1">
      <w:start w:val="1"/>
      <w:numFmt w:val="lowerLetter"/>
      <w:lvlText w:val="%8."/>
      <w:lvlJc w:val="left"/>
      <w:pPr>
        <w:ind w:left="6044" w:hanging="360"/>
      </w:pPr>
    </w:lvl>
    <w:lvl w:ilvl="8" w:tplc="08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913BDF"/>
    <w:multiLevelType w:val="hybridMultilevel"/>
    <w:tmpl w:val="26D2C20E"/>
    <w:lvl w:ilvl="0" w:tplc="2C007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C6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044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E7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00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E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E9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6C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4A87BCC"/>
    <w:multiLevelType w:val="hybridMultilevel"/>
    <w:tmpl w:val="2612F8B2"/>
    <w:lvl w:ilvl="0" w:tplc="7E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62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0C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EA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42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3C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26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B46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44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5032C45"/>
    <w:multiLevelType w:val="hybridMultilevel"/>
    <w:tmpl w:val="8B3A9A36"/>
    <w:lvl w:ilvl="0" w:tplc="3D3446B2">
      <w:start w:val="26"/>
      <w:numFmt w:val="bullet"/>
      <w:lvlText w:val="•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FEE6CD2"/>
    <w:multiLevelType w:val="hybridMultilevel"/>
    <w:tmpl w:val="F3A80FC2"/>
    <w:lvl w:ilvl="0" w:tplc="0C2E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843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F2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A9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C2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C2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8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69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5247481"/>
    <w:multiLevelType w:val="hybridMultilevel"/>
    <w:tmpl w:val="7E921BFE"/>
    <w:lvl w:ilvl="0" w:tplc="0807000F">
      <w:start w:val="1"/>
      <w:numFmt w:val="decimal"/>
      <w:lvlText w:val="%1."/>
      <w:lvlJc w:val="left"/>
      <w:pPr>
        <w:ind w:left="1004" w:hanging="360"/>
      </w:pPr>
    </w:lvl>
    <w:lvl w:ilvl="1" w:tplc="08070019">
      <w:start w:val="1"/>
      <w:numFmt w:val="lowerLetter"/>
      <w:lvlText w:val="%2."/>
      <w:lvlJc w:val="left"/>
      <w:pPr>
        <w:ind w:left="1724" w:hanging="360"/>
      </w:pPr>
    </w:lvl>
    <w:lvl w:ilvl="2" w:tplc="0807001B">
      <w:start w:val="1"/>
      <w:numFmt w:val="lowerRoman"/>
      <w:lvlText w:val="%3."/>
      <w:lvlJc w:val="right"/>
      <w:pPr>
        <w:ind w:left="2444" w:hanging="180"/>
      </w:pPr>
    </w:lvl>
    <w:lvl w:ilvl="3" w:tplc="0807000F">
      <w:start w:val="1"/>
      <w:numFmt w:val="decimal"/>
      <w:lvlText w:val="%4."/>
      <w:lvlJc w:val="left"/>
      <w:pPr>
        <w:ind w:left="3164" w:hanging="360"/>
      </w:pPr>
    </w:lvl>
    <w:lvl w:ilvl="4" w:tplc="08070019">
      <w:start w:val="1"/>
      <w:numFmt w:val="lowerLetter"/>
      <w:lvlText w:val="%5."/>
      <w:lvlJc w:val="left"/>
      <w:pPr>
        <w:ind w:left="3884" w:hanging="360"/>
      </w:pPr>
    </w:lvl>
    <w:lvl w:ilvl="5" w:tplc="0807001B">
      <w:start w:val="1"/>
      <w:numFmt w:val="lowerRoman"/>
      <w:lvlText w:val="%6."/>
      <w:lvlJc w:val="right"/>
      <w:pPr>
        <w:ind w:left="4604" w:hanging="180"/>
      </w:pPr>
    </w:lvl>
    <w:lvl w:ilvl="6" w:tplc="0807000F">
      <w:start w:val="1"/>
      <w:numFmt w:val="decimal"/>
      <w:lvlText w:val="%7."/>
      <w:lvlJc w:val="left"/>
      <w:pPr>
        <w:ind w:left="5324" w:hanging="360"/>
      </w:pPr>
    </w:lvl>
    <w:lvl w:ilvl="7" w:tplc="08070019">
      <w:start w:val="1"/>
      <w:numFmt w:val="lowerLetter"/>
      <w:lvlText w:val="%8."/>
      <w:lvlJc w:val="left"/>
      <w:pPr>
        <w:ind w:left="6044" w:hanging="360"/>
      </w:pPr>
    </w:lvl>
    <w:lvl w:ilvl="8" w:tplc="0807001B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7AA342C"/>
    <w:multiLevelType w:val="hybridMultilevel"/>
    <w:tmpl w:val="8F24FE5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90E13D1"/>
    <w:multiLevelType w:val="multilevel"/>
    <w:tmpl w:val="F5066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007EC"/>
    <w:multiLevelType w:val="hybridMultilevel"/>
    <w:tmpl w:val="2FBCC1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FF979F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0BC1E33"/>
    <w:multiLevelType w:val="multilevel"/>
    <w:tmpl w:val="94C02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D4FD9"/>
    <w:multiLevelType w:val="hybridMultilevel"/>
    <w:tmpl w:val="F3E2B568"/>
    <w:lvl w:ilvl="0" w:tplc="0407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4D85480"/>
    <w:multiLevelType w:val="hybridMultilevel"/>
    <w:tmpl w:val="DE18028A"/>
    <w:lvl w:ilvl="0" w:tplc="9F62D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9A9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0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62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82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29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6AA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E4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6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861316"/>
    <w:multiLevelType w:val="hybridMultilevel"/>
    <w:tmpl w:val="DD42BA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71161"/>
    <w:multiLevelType w:val="multilevel"/>
    <w:tmpl w:val="C5D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3"/>
  </w:num>
  <w:num w:numId="3">
    <w:abstractNumId w:val="17"/>
  </w:num>
  <w:num w:numId="4">
    <w:abstractNumId w:val="22"/>
  </w:num>
  <w:num w:numId="5">
    <w:abstractNumId w:val="14"/>
  </w:num>
  <w:num w:numId="6">
    <w:abstractNumId w:val="13"/>
  </w:num>
  <w:num w:numId="7">
    <w:abstractNumId w:val="28"/>
  </w:num>
  <w:num w:numId="8">
    <w:abstractNumId w:val="23"/>
  </w:num>
  <w:num w:numId="9">
    <w:abstractNumId w:val="34"/>
  </w:num>
  <w:num w:numId="10">
    <w:abstractNumId w:val="39"/>
  </w:num>
  <w:num w:numId="11">
    <w:abstractNumId w:val="20"/>
  </w:num>
  <w:num w:numId="12">
    <w:abstractNumId w:val="35"/>
  </w:num>
  <w:num w:numId="13">
    <w:abstractNumId w:val="32"/>
  </w:num>
  <w:num w:numId="14">
    <w:abstractNumId w:val="36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9"/>
  </w:num>
  <w:num w:numId="26">
    <w:abstractNumId w:val="26"/>
  </w:num>
  <w:num w:numId="27">
    <w:abstractNumId w:val="37"/>
  </w:num>
  <w:num w:numId="28">
    <w:abstractNumId w:val="11"/>
  </w:num>
  <w:num w:numId="29">
    <w:abstractNumId w:val="29"/>
  </w:num>
  <w:num w:numId="30">
    <w:abstractNumId w:val="27"/>
  </w:num>
  <w:num w:numId="31">
    <w:abstractNumId w:val="12"/>
  </w:num>
  <w:num w:numId="32">
    <w:abstractNumId w:val="10"/>
  </w:num>
  <w:num w:numId="33">
    <w:abstractNumId w:val="31"/>
  </w:num>
  <w:num w:numId="34">
    <w:abstractNumId w:val="15"/>
  </w:num>
  <w:num w:numId="35">
    <w:abstractNumId w:val="24"/>
  </w:num>
  <w:num w:numId="36">
    <w:abstractNumId w:val="21"/>
  </w:num>
  <w:num w:numId="37">
    <w:abstractNumId w:val="30"/>
  </w:num>
  <w:num w:numId="38">
    <w:abstractNumId w:val="38"/>
  </w:num>
  <w:num w:numId="39">
    <w:abstractNumId w:val="2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0B"/>
    <w:rsid w:val="00000352"/>
    <w:rsid w:val="000045EF"/>
    <w:rsid w:val="00004E60"/>
    <w:rsid w:val="000070EE"/>
    <w:rsid w:val="000126E0"/>
    <w:rsid w:val="000148B8"/>
    <w:rsid w:val="00016F5D"/>
    <w:rsid w:val="00022607"/>
    <w:rsid w:val="00023216"/>
    <w:rsid w:val="000307AC"/>
    <w:rsid w:val="0003278E"/>
    <w:rsid w:val="00037A68"/>
    <w:rsid w:val="000400C0"/>
    <w:rsid w:val="000405B5"/>
    <w:rsid w:val="00042089"/>
    <w:rsid w:val="0004393D"/>
    <w:rsid w:val="00047F1C"/>
    <w:rsid w:val="00051778"/>
    <w:rsid w:val="0005200E"/>
    <w:rsid w:val="0005259F"/>
    <w:rsid w:val="00053192"/>
    <w:rsid w:val="00054F6B"/>
    <w:rsid w:val="00061BC2"/>
    <w:rsid w:val="000668A9"/>
    <w:rsid w:val="0007209C"/>
    <w:rsid w:val="000728C1"/>
    <w:rsid w:val="00073FF6"/>
    <w:rsid w:val="00080DC0"/>
    <w:rsid w:val="000819D7"/>
    <w:rsid w:val="00083A5B"/>
    <w:rsid w:val="00083F40"/>
    <w:rsid w:val="00086574"/>
    <w:rsid w:val="00090482"/>
    <w:rsid w:val="00090547"/>
    <w:rsid w:val="000945BF"/>
    <w:rsid w:val="0009470D"/>
    <w:rsid w:val="00094DB8"/>
    <w:rsid w:val="000953B5"/>
    <w:rsid w:val="000A0BD4"/>
    <w:rsid w:val="000A0E4E"/>
    <w:rsid w:val="000A27D8"/>
    <w:rsid w:val="000A6C05"/>
    <w:rsid w:val="000B4949"/>
    <w:rsid w:val="000C00FF"/>
    <w:rsid w:val="000C2C98"/>
    <w:rsid w:val="000C4DDE"/>
    <w:rsid w:val="000C65DA"/>
    <w:rsid w:val="000E0658"/>
    <w:rsid w:val="000E47C0"/>
    <w:rsid w:val="000E6D67"/>
    <w:rsid w:val="000F1884"/>
    <w:rsid w:val="000F2FB1"/>
    <w:rsid w:val="000F4191"/>
    <w:rsid w:val="000F594B"/>
    <w:rsid w:val="00100DA8"/>
    <w:rsid w:val="00101212"/>
    <w:rsid w:val="001013A9"/>
    <w:rsid w:val="00102013"/>
    <w:rsid w:val="00105328"/>
    <w:rsid w:val="00111980"/>
    <w:rsid w:val="001140B5"/>
    <w:rsid w:val="0011718F"/>
    <w:rsid w:val="001176DE"/>
    <w:rsid w:val="00117C92"/>
    <w:rsid w:val="00122EDF"/>
    <w:rsid w:val="001239D6"/>
    <w:rsid w:val="00130F5E"/>
    <w:rsid w:val="001310BE"/>
    <w:rsid w:val="00131186"/>
    <w:rsid w:val="00131207"/>
    <w:rsid w:val="00132179"/>
    <w:rsid w:val="00134437"/>
    <w:rsid w:val="00137900"/>
    <w:rsid w:val="001400FC"/>
    <w:rsid w:val="001440AE"/>
    <w:rsid w:val="00146C5C"/>
    <w:rsid w:val="0014763C"/>
    <w:rsid w:val="001478E2"/>
    <w:rsid w:val="00152EA0"/>
    <w:rsid w:val="00154C68"/>
    <w:rsid w:val="001576CA"/>
    <w:rsid w:val="001602ED"/>
    <w:rsid w:val="001668ED"/>
    <w:rsid w:val="001671E0"/>
    <w:rsid w:val="0016785E"/>
    <w:rsid w:val="0016799C"/>
    <w:rsid w:val="0017351C"/>
    <w:rsid w:val="001743A1"/>
    <w:rsid w:val="00176667"/>
    <w:rsid w:val="00176BE7"/>
    <w:rsid w:val="00183A40"/>
    <w:rsid w:val="00190058"/>
    <w:rsid w:val="00194C45"/>
    <w:rsid w:val="00195023"/>
    <w:rsid w:val="00195559"/>
    <w:rsid w:val="001960B9"/>
    <w:rsid w:val="00197F58"/>
    <w:rsid w:val="001A4932"/>
    <w:rsid w:val="001A50AF"/>
    <w:rsid w:val="001A5740"/>
    <w:rsid w:val="001A717E"/>
    <w:rsid w:val="001A75D5"/>
    <w:rsid w:val="001B246B"/>
    <w:rsid w:val="001B3577"/>
    <w:rsid w:val="001B46F5"/>
    <w:rsid w:val="001B4CF5"/>
    <w:rsid w:val="001B61A1"/>
    <w:rsid w:val="001C15FB"/>
    <w:rsid w:val="001C3312"/>
    <w:rsid w:val="001C371E"/>
    <w:rsid w:val="001C3B6B"/>
    <w:rsid w:val="001C40C4"/>
    <w:rsid w:val="001C4A0A"/>
    <w:rsid w:val="001C5DA2"/>
    <w:rsid w:val="001D05BB"/>
    <w:rsid w:val="001D17E5"/>
    <w:rsid w:val="001D2BDD"/>
    <w:rsid w:val="001D2BEC"/>
    <w:rsid w:val="001D2C33"/>
    <w:rsid w:val="001D425C"/>
    <w:rsid w:val="001D47A5"/>
    <w:rsid w:val="001D6385"/>
    <w:rsid w:val="001D6C84"/>
    <w:rsid w:val="001E2B97"/>
    <w:rsid w:val="001E364C"/>
    <w:rsid w:val="001E39CA"/>
    <w:rsid w:val="001F5E6D"/>
    <w:rsid w:val="0020390E"/>
    <w:rsid w:val="0020449F"/>
    <w:rsid w:val="00205E10"/>
    <w:rsid w:val="00207623"/>
    <w:rsid w:val="0021067D"/>
    <w:rsid w:val="0021214F"/>
    <w:rsid w:val="00212C78"/>
    <w:rsid w:val="00212C93"/>
    <w:rsid w:val="00213750"/>
    <w:rsid w:val="00214968"/>
    <w:rsid w:val="00217405"/>
    <w:rsid w:val="00217F5A"/>
    <w:rsid w:val="00221819"/>
    <w:rsid w:val="00224553"/>
    <w:rsid w:val="002273F7"/>
    <w:rsid w:val="002331FD"/>
    <w:rsid w:val="00236191"/>
    <w:rsid w:val="0023777D"/>
    <w:rsid w:val="002378A9"/>
    <w:rsid w:val="00240C9C"/>
    <w:rsid w:val="0024119A"/>
    <w:rsid w:val="0024550C"/>
    <w:rsid w:val="00247959"/>
    <w:rsid w:val="00250A31"/>
    <w:rsid w:val="00257BF6"/>
    <w:rsid w:val="002615B1"/>
    <w:rsid w:val="00264E06"/>
    <w:rsid w:val="002663BC"/>
    <w:rsid w:val="00274EC0"/>
    <w:rsid w:val="00276356"/>
    <w:rsid w:val="00280730"/>
    <w:rsid w:val="00281CA8"/>
    <w:rsid w:val="00284487"/>
    <w:rsid w:val="0028667C"/>
    <w:rsid w:val="00292137"/>
    <w:rsid w:val="00293683"/>
    <w:rsid w:val="00293C0F"/>
    <w:rsid w:val="00293ED1"/>
    <w:rsid w:val="00297EF9"/>
    <w:rsid w:val="002A6357"/>
    <w:rsid w:val="002B2601"/>
    <w:rsid w:val="002B2BF7"/>
    <w:rsid w:val="002C3CCF"/>
    <w:rsid w:val="002D0E53"/>
    <w:rsid w:val="002E0576"/>
    <w:rsid w:val="002E1B27"/>
    <w:rsid w:val="002E3EB9"/>
    <w:rsid w:val="002F03A0"/>
    <w:rsid w:val="002F66F7"/>
    <w:rsid w:val="002F6877"/>
    <w:rsid w:val="002F6DB4"/>
    <w:rsid w:val="00300212"/>
    <w:rsid w:val="003028C1"/>
    <w:rsid w:val="00302C11"/>
    <w:rsid w:val="003034CF"/>
    <w:rsid w:val="003059B5"/>
    <w:rsid w:val="00307401"/>
    <w:rsid w:val="00307EF5"/>
    <w:rsid w:val="0031150A"/>
    <w:rsid w:val="00311A9D"/>
    <w:rsid w:val="00312252"/>
    <w:rsid w:val="003165B1"/>
    <w:rsid w:val="00324824"/>
    <w:rsid w:val="0032573D"/>
    <w:rsid w:val="00325E93"/>
    <w:rsid w:val="003260D8"/>
    <w:rsid w:val="003268EA"/>
    <w:rsid w:val="00330602"/>
    <w:rsid w:val="003318CF"/>
    <w:rsid w:val="00340086"/>
    <w:rsid w:val="003452CA"/>
    <w:rsid w:val="00346144"/>
    <w:rsid w:val="003473C2"/>
    <w:rsid w:val="00347B88"/>
    <w:rsid w:val="00350A59"/>
    <w:rsid w:val="003519BB"/>
    <w:rsid w:val="003528B1"/>
    <w:rsid w:val="0035589F"/>
    <w:rsid w:val="003569D2"/>
    <w:rsid w:val="00357D38"/>
    <w:rsid w:val="00360BBF"/>
    <w:rsid w:val="003631E8"/>
    <w:rsid w:val="00363218"/>
    <w:rsid w:val="00367DAF"/>
    <w:rsid w:val="00372082"/>
    <w:rsid w:val="00374479"/>
    <w:rsid w:val="00375683"/>
    <w:rsid w:val="003756F2"/>
    <w:rsid w:val="003815A6"/>
    <w:rsid w:val="00381EA0"/>
    <w:rsid w:val="003827A9"/>
    <w:rsid w:val="0038699D"/>
    <w:rsid w:val="003906A4"/>
    <w:rsid w:val="00395788"/>
    <w:rsid w:val="0039662C"/>
    <w:rsid w:val="00396D77"/>
    <w:rsid w:val="003A1862"/>
    <w:rsid w:val="003A1F8F"/>
    <w:rsid w:val="003A501D"/>
    <w:rsid w:val="003A58FF"/>
    <w:rsid w:val="003A640D"/>
    <w:rsid w:val="003B18AA"/>
    <w:rsid w:val="003B5E3C"/>
    <w:rsid w:val="003B6977"/>
    <w:rsid w:val="003C0437"/>
    <w:rsid w:val="003C0BFD"/>
    <w:rsid w:val="003C1739"/>
    <w:rsid w:val="003C3693"/>
    <w:rsid w:val="003C4B54"/>
    <w:rsid w:val="003C4F06"/>
    <w:rsid w:val="003C60CB"/>
    <w:rsid w:val="003D6177"/>
    <w:rsid w:val="003D7136"/>
    <w:rsid w:val="003E0757"/>
    <w:rsid w:val="003E1765"/>
    <w:rsid w:val="003E178B"/>
    <w:rsid w:val="003F18AB"/>
    <w:rsid w:val="003F4160"/>
    <w:rsid w:val="003F4896"/>
    <w:rsid w:val="003F6203"/>
    <w:rsid w:val="003F6560"/>
    <w:rsid w:val="003F6AB5"/>
    <w:rsid w:val="00400967"/>
    <w:rsid w:val="00402A3E"/>
    <w:rsid w:val="00403996"/>
    <w:rsid w:val="0041007A"/>
    <w:rsid w:val="00411517"/>
    <w:rsid w:val="00415807"/>
    <w:rsid w:val="00416A72"/>
    <w:rsid w:val="00420047"/>
    <w:rsid w:val="00420962"/>
    <w:rsid w:val="00423AC5"/>
    <w:rsid w:val="00424759"/>
    <w:rsid w:val="004332CD"/>
    <w:rsid w:val="00435871"/>
    <w:rsid w:val="00440BF6"/>
    <w:rsid w:val="00440F8A"/>
    <w:rsid w:val="0044799A"/>
    <w:rsid w:val="00450134"/>
    <w:rsid w:val="00451133"/>
    <w:rsid w:val="00456935"/>
    <w:rsid w:val="00463883"/>
    <w:rsid w:val="004659C4"/>
    <w:rsid w:val="004832A3"/>
    <w:rsid w:val="004867F1"/>
    <w:rsid w:val="00486FE4"/>
    <w:rsid w:val="00487BAD"/>
    <w:rsid w:val="0049221E"/>
    <w:rsid w:val="00493213"/>
    <w:rsid w:val="00494159"/>
    <w:rsid w:val="004966F6"/>
    <w:rsid w:val="004A107E"/>
    <w:rsid w:val="004A1EB2"/>
    <w:rsid w:val="004A7DD0"/>
    <w:rsid w:val="004B1352"/>
    <w:rsid w:val="004B49EC"/>
    <w:rsid w:val="004B5D16"/>
    <w:rsid w:val="004C0AC8"/>
    <w:rsid w:val="004C1D6A"/>
    <w:rsid w:val="004C2E59"/>
    <w:rsid w:val="004C5250"/>
    <w:rsid w:val="004C5C21"/>
    <w:rsid w:val="004D7246"/>
    <w:rsid w:val="004E0329"/>
    <w:rsid w:val="004E1A94"/>
    <w:rsid w:val="004E3014"/>
    <w:rsid w:val="004E506D"/>
    <w:rsid w:val="004F058F"/>
    <w:rsid w:val="004F19B8"/>
    <w:rsid w:val="004F2CAB"/>
    <w:rsid w:val="004F3F86"/>
    <w:rsid w:val="004F7CA0"/>
    <w:rsid w:val="005010C1"/>
    <w:rsid w:val="0050139D"/>
    <w:rsid w:val="00501F0A"/>
    <w:rsid w:val="0050576E"/>
    <w:rsid w:val="00507311"/>
    <w:rsid w:val="00517194"/>
    <w:rsid w:val="005236A7"/>
    <w:rsid w:val="005264CF"/>
    <w:rsid w:val="00526FBB"/>
    <w:rsid w:val="00530BE4"/>
    <w:rsid w:val="005319A6"/>
    <w:rsid w:val="00531DD1"/>
    <w:rsid w:val="0053516F"/>
    <w:rsid w:val="00535FC5"/>
    <w:rsid w:val="0053647C"/>
    <w:rsid w:val="0054139E"/>
    <w:rsid w:val="005459CE"/>
    <w:rsid w:val="00550770"/>
    <w:rsid w:val="00552399"/>
    <w:rsid w:val="005532FE"/>
    <w:rsid w:val="005551B0"/>
    <w:rsid w:val="00556594"/>
    <w:rsid w:val="00556882"/>
    <w:rsid w:val="00557969"/>
    <w:rsid w:val="005606EF"/>
    <w:rsid w:val="00560CA0"/>
    <w:rsid w:val="00561A2C"/>
    <w:rsid w:val="0056505D"/>
    <w:rsid w:val="005706B7"/>
    <w:rsid w:val="00576F85"/>
    <w:rsid w:val="0057756F"/>
    <w:rsid w:val="00584138"/>
    <w:rsid w:val="00587300"/>
    <w:rsid w:val="005874B9"/>
    <w:rsid w:val="00587AC9"/>
    <w:rsid w:val="00590C83"/>
    <w:rsid w:val="00595170"/>
    <w:rsid w:val="005A0697"/>
    <w:rsid w:val="005A2098"/>
    <w:rsid w:val="005B017A"/>
    <w:rsid w:val="005B049C"/>
    <w:rsid w:val="005C0336"/>
    <w:rsid w:val="005C0443"/>
    <w:rsid w:val="005C28DD"/>
    <w:rsid w:val="005C2916"/>
    <w:rsid w:val="005C2DCF"/>
    <w:rsid w:val="005C31C0"/>
    <w:rsid w:val="005C425F"/>
    <w:rsid w:val="005C544F"/>
    <w:rsid w:val="005D0174"/>
    <w:rsid w:val="005D17E3"/>
    <w:rsid w:val="005D2B19"/>
    <w:rsid w:val="005D2BCB"/>
    <w:rsid w:val="005E25CF"/>
    <w:rsid w:val="005E4F43"/>
    <w:rsid w:val="005F1181"/>
    <w:rsid w:val="005F1475"/>
    <w:rsid w:val="005F7484"/>
    <w:rsid w:val="006014E8"/>
    <w:rsid w:val="00602B38"/>
    <w:rsid w:val="00602F84"/>
    <w:rsid w:val="00615612"/>
    <w:rsid w:val="0061600B"/>
    <w:rsid w:val="0061763B"/>
    <w:rsid w:val="006226F4"/>
    <w:rsid w:val="00622CBD"/>
    <w:rsid w:val="006277E9"/>
    <w:rsid w:val="00633BE2"/>
    <w:rsid w:val="0064195D"/>
    <w:rsid w:val="0064479F"/>
    <w:rsid w:val="006453C7"/>
    <w:rsid w:val="006457AF"/>
    <w:rsid w:val="00645875"/>
    <w:rsid w:val="00645969"/>
    <w:rsid w:val="00646ECB"/>
    <w:rsid w:val="006471C1"/>
    <w:rsid w:val="0064755A"/>
    <w:rsid w:val="006479C1"/>
    <w:rsid w:val="0065052F"/>
    <w:rsid w:val="00654126"/>
    <w:rsid w:val="00654B64"/>
    <w:rsid w:val="00655B20"/>
    <w:rsid w:val="00655C0F"/>
    <w:rsid w:val="00655C2B"/>
    <w:rsid w:val="0066454D"/>
    <w:rsid w:val="006662C7"/>
    <w:rsid w:val="00667B7E"/>
    <w:rsid w:val="00672A6E"/>
    <w:rsid w:val="00672E5A"/>
    <w:rsid w:val="00680C0E"/>
    <w:rsid w:val="006812BB"/>
    <w:rsid w:val="00683D72"/>
    <w:rsid w:val="00684C43"/>
    <w:rsid w:val="00687C00"/>
    <w:rsid w:val="00694130"/>
    <w:rsid w:val="006954C7"/>
    <w:rsid w:val="00696929"/>
    <w:rsid w:val="00696E35"/>
    <w:rsid w:val="006A0049"/>
    <w:rsid w:val="006A4AA8"/>
    <w:rsid w:val="006A6451"/>
    <w:rsid w:val="006A7F71"/>
    <w:rsid w:val="006B07FA"/>
    <w:rsid w:val="006B6EAA"/>
    <w:rsid w:val="006D386B"/>
    <w:rsid w:val="006E1C7A"/>
    <w:rsid w:val="006E3046"/>
    <w:rsid w:val="006E32CD"/>
    <w:rsid w:val="006E45D3"/>
    <w:rsid w:val="006E4ED8"/>
    <w:rsid w:val="006F25C0"/>
    <w:rsid w:val="006F2A5C"/>
    <w:rsid w:val="006F34D0"/>
    <w:rsid w:val="006F43EF"/>
    <w:rsid w:val="006F62A5"/>
    <w:rsid w:val="006F743A"/>
    <w:rsid w:val="006F7C6C"/>
    <w:rsid w:val="0070436B"/>
    <w:rsid w:val="00706E90"/>
    <w:rsid w:val="00712336"/>
    <w:rsid w:val="007123F6"/>
    <w:rsid w:val="007165CB"/>
    <w:rsid w:val="007170D3"/>
    <w:rsid w:val="00717EB9"/>
    <w:rsid w:val="0072361A"/>
    <w:rsid w:val="0073087F"/>
    <w:rsid w:val="00732485"/>
    <w:rsid w:val="00734CB1"/>
    <w:rsid w:val="007369B8"/>
    <w:rsid w:val="0074252A"/>
    <w:rsid w:val="00742769"/>
    <w:rsid w:val="0074373D"/>
    <w:rsid w:val="007442B6"/>
    <w:rsid w:val="00746593"/>
    <w:rsid w:val="00746900"/>
    <w:rsid w:val="007604AB"/>
    <w:rsid w:val="00762D08"/>
    <w:rsid w:val="00775FF0"/>
    <w:rsid w:val="00776582"/>
    <w:rsid w:val="00776DDD"/>
    <w:rsid w:val="0078596C"/>
    <w:rsid w:val="0078623B"/>
    <w:rsid w:val="00786F21"/>
    <w:rsid w:val="00787D9A"/>
    <w:rsid w:val="007909D0"/>
    <w:rsid w:val="00794BD3"/>
    <w:rsid w:val="007A11D5"/>
    <w:rsid w:val="007A42FD"/>
    <w:rsid w:val="007B0353"/>
    <w:rsid w:val="007B4627"/>
    <w:rsid w:val="007B70BB"/>
    <w:rsid w:val="007C352E"/>
    <w:rsid w:val="007C4CF8"/>
    <w:rsid w:val="007D0507"/>
    <w:rsid w:val="007D6291"/>
    <w:rsid w:val="007D74ED"/>
    <w:rsid w:val="007E0119"/>
    <w:rsid w:val="007E0A73"/>
    <w:rsid w:val="007E0E82"/>
    <w:rsid w:val="007E2B91"/>
    <w:rsid w:val="007E4CB8"/>
    <w:rsid w:val="007E4E5C"/>
    <w:rsid w:val="007E7841"/>
    <w:rsid w:val="007F4007"/>
    <w:rsid w:val="00800DE6"/>
    <w:rsid w:val="00801FC1"/>
    <w:rsid w:val="008054C9"/>
    <w:rsid w:val="00805715"/>
    <w:rsid w:val="00811012"/>
    <w:rsid w:val="0081109D"/>
    <w:rsid w:val="00811878"/>
    <w:rsid w:val="008233A9"/>
    <w:rsid w:val="00824060"/>
    <w:rsid w:val="00824547"/>
    <w:rsid w:val="0083110B"/>
    <w:rsid w:val="00831A05"/>
    <w:rsid w:val="00831C36"/>
    <w:rsid w:val="008324B6"/>
    <w:rsid w:val="0085199E"/>
    <w:rsid w:val="00852095"/>
    <w:rsid w:val="008539E3"/>
    <w:rsid w:val="00854711"/>
    <w:rsid w:val="0085683D"/>
    <w:rsid w:val="008612F2"/>
    <w:rsid w:val="00862A5E"/>
    <w:rsid w:val="00863BCB"/>
    <w:rsid w:val="008671D8"/>
    <w:rsid w:val="008706ED"/>
    <w:rsid w:val="008733D1"/>
    <w:rsid w:val="00877512"/>
    <w:rsid w:val="008800C3"/>
    <w:rsid w:val="00880464"/>
    <w:rsid w:val="00882AE1"/>
    <w:rsid w:val="008839CB"/>
    <w:rsid w:val="0088450E"/>
    <w:rsid w:val="0088739B"/>
    <w:rsid w:val="008875A7"/>
    <w:rsid w:val="008875DD"/>
    <w:rsid w:val="00890512"/>
    <w:rsid w:val="00893520"/>
    <w:rsid w:val="00894967"/>
    <w:rsid w:val="008955CE"/>
    <w:rsid w:val="00895E9B"/>
    <w:rsid w:val="00895FC8"/>
    <w:rsid w:val="008A27B9"/>
    <w:rsid w:val="008A2A43"/>
    <w:rsid w:val="008A2F79"/>
    <w:rsid w:val="008B5D51"/>
    <w:rsid w:val="008B65DD"/>
    <w:rsid w:val="008C1C69"/>
    <w:rsid w:val="008C2FFA"/>
    <w:rsid w:val="008D0DBF"/>
    <w:rsid w:val="008D27E8"/>
    <w:rsid w:val="008D615D"/>
    <w:rsid w:val="008D7199"/>
    <w:rsid w:val="008E52A2"/>
    <w:rsid w:val="008F05F3"/>
    <w:rsid w:val="008F37A4"/>
    <w:rsid w:val="008F4951"/>
    <w:rsid w:val="008F49D1"/>
    <w:rsid w:val="00901588"/>
    <w:rsid w:val="009019FE"/>
    <w:rsid w:val="00904041"/>
    <w:rsid w:val="0091224A"/>
    <w:rsid w:val="00914F08"/>
    <w:rsid w:val="00920B62"/>
    <w:rsid w:val="009220EC"/>
    <w:rsid w:val="00922279"/>
    <w:rsid w:val="00925C47"/>
    <w:rsid w:val="00926965"/>
    <w:rsid w:val="00932110"/>
    <w:rsid w:val="009377C9"/>
    <w:rsid w:val="009421F4"/>
    <w:rsid w:val="00943161"/>
    <w:rsid w:val="00943359"/>
    <w:rsid w:val="00943855"/>
    <w:rsid w:val="00943C09"/>
    <w:rsid w:val="009510F0"/>
    <w:rsid w:val="00951C57"/>
    <w:rsid w:val="00955562"/>
    <w:rsid w:val="00955FA6"/>
    <w:rsid w:val="009561E8"/>
    <w:rsid w:val="009602B7"/>
    <w:rsid w:val="009607B4"/>
    <w:rsid w:val="00961D32"/>
    <w:rsid w:val="0096265A"/>
    <w:rsid w:val="0096283C"/>
    <w:rsid w:val="00962A9D"/>
    <w:rsid w:val="00964B6E"/>
    <w:rsid w:val="00964F14"/>
    <w:rsid w:val="00966619"/>
    <w:rsid w:val="00970FCA"/>
    <w:rsid w:val="00971A8C"/>
    <w:rsid w:val="009728FE"/>
    <w:rsid w:val="00973280"/>
    <w:rsid w:val="009742E8"/>
    <w:rsid w:val="009851A8"/>
    <w:rsid w:val="00990DF4"/>
    <w:rsid w:val="0099442C"/>
    <w:rsid w:val="00996479"/>
    <w:rsid w:val="009A0F48"/>
    <w:rsid w:val="009A1F95"/>
    <w:rsid w:val="009A3BB8"/>
    <w:rsid w:val="009A4733"/>
    <w:rsid w:val="009A6902"/>
    <w:rsid w:val="009B2D5B"/>
    <w:rsid w:val="009B40D4"/>
    <w:rsid w:val="009B519B"/>
    <w:rsid w:val="009C271A"/>
    <w:rsid w:val="009C50CC"/>
    <w:rsid w:val="009C63AA"/>
    <w:rsid w:val="009F2A2C"/>
    <w:rsid w:val="00A023CE"/>
    <w:rsid w:val="00A034F7"/>
    <w:rsid w:val="00A04E94"/>
    <w:rsid w:val="00A10CDA"/>
    <w:rsid w:val="00A10EFA"/>
    <w:rsid w:val="00A14659"/>
    <w:rsid w:val="00A20687"/>
    <w:rsid w:val="00A20D91"/>
    <w:rsid w:val="00A212D0"/>
    <w:rsid w:val="00A23608"/>
    <w:rsid w:val="00A261DB"/>
    <w:rsid w:val="00A270ED"/>
    <w:rsid w:val="00A3169D"/>
    <w:rsid w:val="00A32777"/>
    <w:rsid w:val="00A32DF4"/>
    <w:rsid w:val="00A35C67"/>
    <w:rsid w:val="00A50A64"/>
    <w:rsid w:val="00A53968"/>
    <w:rsid w:val="00A57925"/>
    <w:rsid w:val="00A60AE7"/>
    <w:rsid w:val="00A60D8F"/>
    <w:rsid w:val="00A6215A"/>
    <w:rsid w:val="00A633F9"/>
    <w:rsid w:val="00A648D9"/>
    <w:rsid w:val="00A677BE"/>
    <w:rsid w:val="00A67896"/>
    <w:rsid w:val="00A86614"/>
    <w:rsid w:val="00A94634"/>
    <w:rsid w:val="00AA0443"/>
    <w:rsid w:val="00AA1A35"/>
    <w:rsid w:val="00AA47C5"/>
    <w:rsid w:val="00AA7A04"/>
    <w:rsid w:val="00AB2685"/>
    <w:rsid w:val="00AC3019"/>
    <w:rsid w:val="00AC3BE3"/>
    <w:rsid w:val="00AC4232"/>
    <w:rsid w:val="00AC6551"/>
    <w:rsid w:val="00AC7637"/>
    <w:rsid w:val="00AD0A33"/>
    <w:rsid w:val="00AD1253"/>
    <w:rsid w:val="00AD3A88"/>
    <w:rsid w:val="00AD68D1"/>
    <w:rsid w:val="00AE0B00"/>
    <w:rsid w:val="00AE1527"/>
    <w:rsid w:val="00AE504B"/>
    <w:rsid w:val="00AE5FEB"/>
    <w:rsid w:val="00AE6084"/>
    <w:rsid w:val="00AE7A2C"/>
    <w:rsid w:val="00AF2555"/>
    <w:rsid w:val="00AF3792"/>
    <w:rsid w:val="00AF534E"/>
    <w:rsid w:val="00AF71AD"/>
    <w:rsid w:val="00AF79D6"/>
    <w:rsid w:val="00AF7A20"/>
    <w:rsid w:val="00B00DF0"/>
    <w:rsid w:val="00B0150C"/>
    <w:rsid w:val="00B13AD7"/>
    <w:rsid w:val="00B17DFD"/>
    <w:rsid w:val="00B208F3"/>
    <w:rsid w:val="00B2151D"/>
    <w:rsid w:val="00B246A4"/>
    <w:rsid w:val="00B246DD"/>
    <w:rsid w:val="00B25E68"/>
    <w:rsid w:val="00B30F2D"/>
    <w:rsid w:val="00B326E8"/>
    <w:rsid w:val="00B34CBD"/>
    <w:rsid w:val="00B36C61"/>
    <w:rsid w:val="00B4018E"/>
    <w:rsid w:val="00B4054C"/>
    <w:rsid w:val="00B413BB"/>
    <w:rsid w:val="00B433D7"/>
    <w:rsid w:val="00B53DB4"/>
    <w:rsid w:val="00B5657E"/>
    <w:rsid w:val="00B57792"/>
    <w:rsid w:val="00B6289D"/>
    <w:rsid w:val="00B6292B"/>
    <w:rsid w:val="00B6484C"/>
    <w:rsid w:val="00B74D02"/>
    <w:rsid w:val="00B8088D"/>
    <w:rsid w:val="00B8137F"/>
    <w:rsid w:val="00B82931"/>
    <w:rsid w:val="00B85579"/>
    <w:rsid w:val="00B85A8D"/>
    <w:rsid w:val="00B865DC"/>
    <w:rsid w:val="00B86A84"/>
    <w:rsid w:val="00B87C55"/>
    <w:rsid w:val="00B92548"/>
    <w:rsid w:val="00B95354"/>
    <w:rsid w:val="00B953CD"/>
    <w:rsid w:val="00B96B73"/>
    <w:rsid w:val="00BA0682"/>
    <w:rsid w:val="00BA0925"/>
    <w:rsid w:val="00BA149F"/>
    <w:rsid w:val="00BA1A4A"/>
    <w:rsid w:val="00BA21DF"/>
    <w:rsid w:val="00BA3AFA"/>
    <w:rsid w:val="00BA56A8"/>
    <w:rsid w:val="00BA6C75"/>
    <w:rsid w:val="00BB258F"/>
    <w:rsid w:val="00BB488A"/>
    <w:rsid w:val="00BB4AEA"/>
    <w:rsid w:val="00BB4D53"/>
    <w:rsid w:val="00BB7B07"/>
    <w:rsid w:val="00BC186D"/>
    <w:rsid w:val="00BC3089"/>
    <w:rsid w:val="00BD0101"/>
    <w:rsid w:val="00BD3C82"/>
    <w:rsid w:val="00BD5330"/>
    <w:rsid w:val="00BD57E1"/>
    <w:rsid w:val="00BD5C47"/>
    <w:rsid w:val="00BD5D44"/>
    <w:rsid w:val="00BE04BB"/>
    <w:rsid w:val="00BE1F2E"/>
    <w:rsid w:val="00BE2205"/>
    <w:rsid w:val="00BF1B61"/>
    <w:rsid w:val="00BF4270"/>
    <w:rsid w:val="00BF5F9A"/>
    <w:rsid w:val="00C02616"/>
    <w:rsid w:val="00C03E42"/>
    <w:rsid w:val="00C049B4"/>
    <w:rsid w:val="00C132BF"/>
    <w:rsid w:val="00C14FB9"/>
    <w:rsid w:val="00C242E2"/>
    <w:rsid w:val="00C271F7"/>
    <w:rsid w:val="00C305BA"/>
    <w:rsid w:val="00C33334"/>
    <w:rsid w:val="00C34318"/>
    <w:rsid w:val="00C36BDF"/>
    <w:rsid w:val="00C37115"/>
    <w:rsid w:val="00C52987"/>
    <w:rsid w:val="00C633CE"/>
    <w:rsid w:val="00C715E8"/>
    <w:rsid w:val="00C811DD"/>
    <w:rsid w:val="00C8167E"/>
    <w:rsid w:val="00C8438A"/>
    <w:rsid w:val="00C847CC"/>
    <w:rsid w:val="00C851D4"/>
    <w:rsid w:val="00C85707"/>
    <w:rsid w:val="00C877AE"/>
    <w:rsid w:val="00C90547"/>
    <w:rsid w:val="00C92BBC"/>
    <w:rsid w:val="00C9319F"/>
    <w:rsid w:val="00CA1F1D"/>
    <w:rsid w:val="00CA5952"/>
    <w:rsid w:val="00CA69FD"/>
    <w:rsid w:val="00CA7460"/>
    <w:rsid w:val="00CA7C2C"/>
    <w:rsid w:val="00CB1E28"/>
    <w:rsid w:val="00CB5564"/>
    <w:rsid w:val="00CB60D7"/>
    <w:rsid w:val="00CC3234"/>
    <w:rsid w:val="00CC3888"/>
    <w:rsid w:val="00CC4931"/>
    <w:rsid w:val="00CC7BCC"/>
    <w:rsid w:val="00CD27CC"/>
    <w:rsid w:val="00CD79D5"/>
    <w:rsid w:val="00CD7D13"/>
    <w:rsid w:val="00CE2CC2"/>
    <w:rsid w:val="00CE557F"/>
    <w:rsid w:val="00CF2283"/>
    <w:rsid w:val="00CF3A07"/>
    <w:rsid w:val="00CF3E55"/>
    <w:rsid w:val="00CF629B"/>
    <w:rsid w:val="00D00480"/>
    <w:rsid w:val="00D12921"/>
    <w:rsid w:val="00D12CBC"/>
    <w:rsid w:val="00D1394C"/>
    <w:rsid w:val="00D17734"/>
    <w:rsid w:val="00D22595"/>
    <w:rsid w:val="00D22F06"/>
    <w:rsid w:val="00D24088"/>
    <w:rsid w:val="00D330FB"/>
    <w:rsid w:val="00D374B8"/>
    <w:rsid w:val="00D37A23"/>
    <w:rsid w:val="00D37AA6"/>
    <w:rsid w:val="00D40409"/>
    <w:rsid w:val="00D4251D"/>
    <w:rsid w:val="00D517AD"/>
    <w:rsid w:val="00D5300D"/>
    <w:rsid w:val="00D53918"/>
    <w:rsid w:val="00D5750E"/>
    <w:rsid w:val="00D57F77"/>
    <w:rsid w:val="00D609FE"/>
    <w:rsid w:val="00D64A89"/>
    <w:rsid w:val="00D6538F"/>
    <w:rsid w:val="00D65492"/>
    <w:rsid w:val="00D710F1"/>
    <w:rsid w:val="00D726CB"/>
    <w:rsid w:val="00D748B6"/>
    <w:rsid w:val="00D76AC6"/>
    <w:rsid w:val="00D772AE"/>
    <w:rsid w:val="00D81445"/>
    <w:rsid w:val="00D82889"/>
    <w:rsid w:val="00D850C1"/>
    <w:rsid w:val="00D85302"/>
    <w:rsid w:val="00D87A1A"/>
    <w:rsid w:val="00D96666"/>
    <w:rsid w:val="00DA0778"/>
    <w:rsid w:val="00DA0AB1"/>
    <w:rsid w:val="00DA1FD6"/>
    <w:rsid w:val="00DA305A"/>
    <w:rsid w:val="00DA469C"/>
    <w:rsid w:val="00DA4D11"/>
    <w:rsid w:val="00DA6DD8"/>
    <w:rsid w:val="00DA7E44"/>
    <w:rsid w:val="00DB1917"/>
    <w:rsid w:val="00DB61E8"/>
    <w:rsid w:val="00DB7D32"/>
    <w:rsid w:val="00DC1313"/>
    <w:rsid w:val="00DC2746"/>
    <w:rsid w:val="00DC4A85"/>
    <w:rsid w:val="00DC6C28"/>
    <w:rsid w:val="00DD03E8"/>
    <w:rsid w:val="00DD0EC9"/>
    <w:rsid w:val="00DD225F"/>
    <w:rsid w:val="00DD3C1F"/>
    <w:rsid w:val="00DD4B71"/>
    <w:rsid w:val="00DD6B9C"/>
    <w:rsid w:val="00DD74F6"/>
    <w:rsid w:val="00DE00B0"/>
    <w:rsid w:val="00DE0186"/>
    <w:rsid w:val="00DE0269"/>
    <w:rsid w:val="00DE0AB7"/>
    <w:rsid w:val="00DE3F55"/>
    <w:rsid w:val="00DE407E"/>
    <w:rsid w:val="00DE7DD4"/>
    <w:rsid w:val="00DF6157"/>
    <w:rsid w:val="00DF671D"/>
    <w:rsid w:val="00DF74E9"/>
    <w:rsid w:val="00DF7FAB"/>
    <w:rsid w:val="00E006E7"/>
    <w:rsid w:val="00E0174C"/>
    <w:rsid w:val="00E0649C"/>
    <w:rsid w:val="00E06BAD"/>
    <w:rsid w:val="00E111D9"/>
    <w:rsid w:val="00E16F89"/>
    <w:rsid w:val="00E17877"/>
    <w:rsid w:val="00E17C57"/>
    <w:rsid w:val="00E17D0B"/>
    <w:rsid w:val="00E2147D"/>
    <w:rsid w:val="00E26D80"/>
    <w:rsid w:val="00E2723A"/>
    <w:rsid w:val="00E27874"/>
    <w:rsid w:val="00E2789A"/>
    <w:rsid w:val="00E30F08"/>
    <w:rsid w:val="00E31612"/>
    <w:rsid w:val="00E318EA"/>
    <w:rsid w:val="00E32124"/>
    <w:rsid w:val="00E35A5E"/>
    <w:rsid w:val="00E36AD8"/>
    <w:rsid w:val="00E402A2"/>
    <w:rsid w:val="00E41F96"/>
    <w:rsid w:val="00E42573"/>
    <w:rsid w:val="00E4281F"/>
    <w:rsid w:val="00E42B62"/>
    <w:rsid w:val="00E50064"/>
    <w:rsid w:val="00E51EAA"/>
    <w:rsid w:val="00E547E6"/>
    <w:rsid w:val="00E60704"/>
    <w:rsid w:val="00E634F2"/>
    <w:rsid w:val="00E65395"/>
    <w:rsid w:val="00E729E9"/>
    <w:rsid w:val="00E74112"/>
    <w:rsid w:val="00E81FC0"/>
    <w:rsid w:val="00E82DF8"/>
    <w:rsid w:val="00E856E0"/>
    <w:rsid w:val="00E8641F"/>
    <w:rsid w:val="00E921EA"/>
    <w:rsid w:val="00E94328"/>
    <w:rsid w:val="00E96215"/>
    <w:rsid w:val="00EA498D"/>
    <w:rsid w:val="00EB179D"/>
    <w:rsid w:val="00EB7A4C"/>
    <w:rsid w:val="00EC0581"/>
    <w:rsid w:val="00EC18F6"/>
    <w:rsid w:val="00EC1B59"/>
    <w:rsid w:val="00ED1B0E"/>
    <w:rsid w:val="00ED300B"/>
    <w:rsid w:val="00ED3A9E"/>
    <w:rsid w:val="00ED745F"/>
    <w:rsid w:val="00EE727A"/>
    <w:rsid w:val="00EF11CD"/>
    <w:rsid w:val="00EF3A8B"/>
    <w:rsid w:val="00EF52D1"/>
    <w:rsid w:val="00EF582F"/>
    <w:rsid w:val="00F0394C"/>
    <w:rsid w:val="00F04CF8"/>
    <w:rsid w:val="00F06983"/>
    <w:rsid w:val="00F079FB"/>
    <w:rsid w:val="00F10070"/>
    <w:rsid w:val="00F1619D"/>
    <w:rsid w:val="00F20FFD"/>
    <w:rsid w:val="00F2703B"/>
    <w:rsid w:val="00F31A12"/>
    <w:rsid w:val="00F31B99"/>
    <w:rsid w:val="00F31D31"/>
    <w:rsid w:val="00F33FA9"/>
    <w:rsid w:val="00F36D72"/>
    <w:rsid w:val="00F42A02"/>
    <w:rsid w:val="00F43B04"/>
    <w:rsid w:val="00F44386"/>
    <w:rsid w:val="00F45691"/>
    <w:rsid w:val="00F502CD"/>
    <w:rsid w:val="00F51B1B"/>
    <w:rsid w:val="00F52311"/>
    <w:rsid w:val="00F52863"/>
    <w:rsid w:val="00F56F63"/>
    <w:rsid w:val="00F6379E"/>
    <w:rsid w:val="00F67FA6"/>
    <w:rsid w:val="00F70C02"/>
    <w:rsid w:val="00F748BF"/>
    <w:rsid w:val="00F77CC8"/>
    <w:rsid w:val="00F9062C"/>
    <w:rsid w:val="00F947E8"/>
    <w:rsid w:val="00F9533F"/>
    <w:rsid w:val="00F95C71"/>
    <w:rsid w:val="00F97D8E"/>
    <w:rsid w:val="00F97E4B"/>
    <w:rsid w:val="00FA16ED"/>
    <w:rsid w:val="00FA3434"/>
    <w:rsid w:val="00FA3906"/>
    <w:rsid w:val="00FA3E02"/>
    <w:rsid w:val="00FA4C03"/>
    <w:rsid w:val="00FA67CC"/>
    <w:rsid w:val="00FB3D87"/>
    <w:rsid w:val="00FB6DA3"/>
    <w:rsid w:val="00FB7FE5"/>
    <w:rsid w:val="00FC441E"/>
    <w:rsid w:val="00FC482E"/>
    <w:rsid w:val="00FC4ADB"/>
    <w:rsid w:val="00FD0BD6"/>
    <w:rsid w:val="00FD0FCB"/>
    <w:rsid w:val="00FD28D6"/>
    <w:rsid w:val="00FD2E71"/>
    <w:rsid w:val="00FD3A9E"/>
    <w:rsid w:val="00FD3FD2"/>
    <w:rsid w:val="00FD4032"/>
    <w:rsid w:val="00FD68F1"/>
    <w:rsid w:val="00FE0DFC"/>
    <w:rsid w:val="00FF1E70"/>
    <w:rsid w:val="7F709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0276CA1"/>
  <w15:chartTrackingRefBased/>
  <w15:docId w15:val="{30B4C0F8-C09C-4308-892E-F0BF9C97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119"/>
    <w:pPr>
      <w:spacing w:after="120"/>
      <w:ind w:left="284"/>
      <w:jc w:val="both"/>
    </w:pPr>
    <w:rPr>
      <w:rFonts w:cstheme="minorHAnsi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179"/>
    <w:pPr>
      <w:keepNext/>
      <w:keepLines/>
      <w:numPr>
        <w:numId w:val="9"/>
      </w:numPr>
      <w:spacing w:after="200"/>
      <w:outlineLvl w:val="0"/>
    </w:pPr>
    <w:rPr>
      <w:rFonts w:eastAsiaTheme="majorEastAsia"/>
      <w:color w:val="0070C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179"/>
    <w:pPr>
      <w:keepNext/>
      <w:keepLines/>
      <w:numPr>
        <w:ilvl w:val="1"/>
        <w:numId w:val="9"/>
      </w:numPr>
      <w:outlineLvl w:val="1"/>
    </w:pPr>
    <w:rPr>
      <w:rFonts w:eastAsiaTheme="majorEastAsia"/>
      <w:color w:val="00B0F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5DD"/>
    <w:pPr>
      <w:keepNext/>
      <w:keepLines/>
      <w:numPr>
        <w:ilvl w:val="2"/>
        <w:numId w:val="9"/>
      </w:numPr>
      <w:spacing w:after="80"/>
      <w:outlineLvl w:val="2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174C"/>
    <w:pPr>
      <w:keepNext/>
      <w:keepLines/>
      <w:numPr>
        <w:ilvl w:val="3"/>
        <w:numId w:val="9"/>
      </w:numPr>
      <w:spacing w:after="80"/>
      <w:outlineLvl w:val="3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683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683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683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683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683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2179"/>
    <w:rPr>
      <w:rFonts w:ascii="Arial" w:eastAsiaTheme="majorEastAsia" w:hAnsi="Arial" w:cs="Arial"/>
      <w:color w:val="0070C0"/>
      <w:sz w:val="28"/>
      <w:szCs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179"/>
    <w:rPr>
      <w:rFonts w:ascii="Arial" w:eastAsiaTheme="majorEastAsia" w:hAnsi="Arial" w:cs="Arial"/>
      <w:color w:val="00B0F0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5DD"/>
    <w:rPr>
      <w:rFonts w:asciiTheme="majorHAnsi" w:eastAsiaTheme="majorEastAsia" w:hAnsiTheme="majorHAnsi" w:cstheme="majorBidi"/>
      <w:color w:val="595959" w:themeColor="text1" w:themeTint="A6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174C"/>
    <w:rPr>
      <w:rFonts w:asciiTheme="majorHAnsi" w:eastAsiaTheme="majorEastAsia" w:hAnsiTheme="majorHAnsi" w:cstheme="majorBidi"/>
      <w:color w:val="595959" w:themeColor="text1" w:themeTint="A6"/>
      <w:sz w:val="24"/>
      <w:szCs w:val="24"/>
      <w:lang w:val="de-CH"/>
    </w:rPr>
  </w:style>
  <w:style w:type="paragraph" w:customStyle="1" w:styleId="Standart2">
    <w:name w:val="Standart 2"/>
    <w:basedOn w:val="Standard"/>
    <w:link w:val="Standart2Zchn"/>
    <w:qFormat/>
    <w:rsid w:val="00E0174C"/>
    <w:pPr>
      <w:ind w:left="567"/>
    </w:pPr>
  </w:style>
  <w:style w:type="paragraph" w:styleId="Kopfzeile">
    <w:name w:val="header"/>
    <w:basedOn w:val="Standard"/>
    <w:link w:val="Kopf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174C"/>
    <w:rPr>
      <w:rFonts w:ascii="Arial" w:hAnsi="Arial" w:cs="Arial"/>
      <w:lang w:val="de-CH"/>
    </w:rPr>
  </w:style>
  <w:style w:type="character" w:customStyle="1" w:styleId="Standart2Zchn">
    <w:name w:val="Standart 2 Zchn"/>
    <w:basedOn w:val="Absatz-Standardschriftart"/>
    <w:link w:val="Standart2"/>
    <w:rsid w:val="00E0174C"/>
    <w:rPr>
      <w:rFonts w:ascii="Arial" w:hAnsi="Arial" w:cs="Arial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174C"/>
    <w:rPr>
      <w:rFonts w:ascii="Arial" w:hAnsi="Arial" w:cs="Arial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174C"/>
    <w:pPr>
      <w:spacing w:before="240" w:after="0"/>
      <w:outlineLvl w:val="9"/>
    </w:pPr>
    <w:rPr>
      <w:rFonts w:asciiTheme="majorHAnsi" w:hAnsiTheme="majorHAnsi" w:cstheme="majorBidi"/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0174C"/>
    <w:pPr>
      <w:spacing w:after="100"/>
      <w:ind w:left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174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00B0"/>
    <w:pPr>
      <w:tabs>
        <w:tab w:val="left" w:pos="1320"/>
        <w:tab w:val="right" w:leader="dot" w:pos="9061"/>
      </w:tabs>
      <w:spacing w:after="100"/>
      <w:ind w:left="442"/>
    </w:pPr>
  </w:style>
  <w:style w:type="character" w:styleId="Hyperlink">
    <w:name w:val="Hyperlink"/>
    <w:basedOn w:val="Absatz-Standardschriftart"/>
    <w:uiPriority w:val="99"/>
    <w:unhideWhenUsed/>
    <w:rsid w:val="00E0174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E0174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Quelle">
    <w:name w:val="Quelle"/>
    <w:basedOn w:val="Standard"/>
    <w:link w:val="QuelleZchn"/>
    <w:qFormat/>
    <w:rsid w:val="00E0174C"/>
    <w:pPr>
      <w:spacing w:after="0"/>
      <w:ind w:left="0"/>
      <w:jc w:val="center"/>
    </w:pPr>
    <w:rPr>
      <w:rFonts w:asciiTheme="majorHAnsi" w:hAnsiTheme="majorHAnsi" w:cstheme="majorHAnsi"/>
      <w:sz w:val="16"/>
      <w:szCs w:val="16"/>
    </w:rPr>
  </w:style>
  <w:style w:type="character" w:customStyle="1" w:styleId="QuelleZchn">
    <w:name w:val="Quelle Zchn"/>
    <w:basedOn w:val="Absatz-Standardschriftart"/>
    <w:link w:val="Quelle"/>
    <w:rsid w:val="00E0174C"/>
    <w:rPr>
      <w:rFonts w:asciiTheme="majorHAnsi" w:hAnsiTheme="majorHAnsi" w:cstheme="majorHAnsi"/>
      <w:sz w:val="16"/>
      <w:szCs w:val="1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B2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46B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246B"/>
    <w:pPr>
      <w:numPr>
        <w:ilvl w:val="1"/>
      </w:numPr>
      <w:spacing w:after="160"/>
      <w:ind w:left="284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246B"/>
    <w:rPr>
      <w:rFonts w:eastAsiaTheme="minorEastAsia"/>
      <w:color w:val="5A5A5A" w:themeColor="text1" w:themeTint="A5"/>
      <w:spacing w:val="15"/>
      <w:lang w:val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7442B6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442B6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83D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83D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83D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8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8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paragraph" w:styleId="Listenabsatz">
    <w:name w:val="List Paragraph"/>
    <w:basedOn w:val="Standard"/>
    <w:uiPriority w:val="34"/>
    <w:qFormat/>
    <w:rsid w:val="008800C3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D615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2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3756F2"/>
    <w:pPr>
      <w:spacing w:after="100"/>
      <w:ind w:left="660"/>
      <w:jc w:val="left"/>
    </w:pPr>
    <w:rPr>
      <w:rFonts w:eastAsiaTheme="minorEastAsia" w:cstheme="minorBidi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3756F2"/>
    <w:pPr>
      <w:spacing w:after="100"/>
      <w:ind w:left="880"/>
      <w:jc w:val="left"/>
    </w:pPr>
    <w:rPr>
      <w:rFonts w:eastAsiaTheme="minorEastAsia" w:cstheme="minorBidi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3756F2"/>
    <w:pPr>
      <w:spacing w:after="100"/>
      <w:ind w:left="1100"/>
      <w:jc w:val="left"/>
    </w:pPr>
    <w:rPr>
      <w:rFonts w:eastAsiaTheme="minorEastAsia" w:cstheme="minorBidi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3756F2"/>
    <w:pPr>
      <w:spacing w:after="100"/>
      <w:ind w:left="1320"/>
      <w:jc w:val="left"/>
    </w:pPr>
    <w:rPr>
      <w:rFonts w:eastAsiaTheme="minorEastAsia" w:cstheme="minorBidi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3756F2"/>
    <w:pPr>
      <w:spacing w:after="100"/>
      <w:ind w:left="1540"/>
      <w:jc w:val="left"/>
    </w:pPr>
    <w:rPr>
      <w:rFonts w:eastAsiaTheme="minorEastAsia" w:cstheme="minorBidi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3756F2"/>
    <w:pPr>
      <w:spacing w:after="100"/>
      <w:ind w:left="1760"/>
      <w:jc w:val="left"/>
    </w:pPr>
    <w:rPr>
      <w:rFonts w:eastAsiaTheme="minorEastAsia" w:cstheme="minorBidi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2746"/>
    <w:pPr>
      <w:spacing w:after="0"/>
      <w:ind w:left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2746"/>
  </w:style>
  <w:style w:type="character" w:customStyle="1" w:styleId="AnredeZchn">
    <w:name w:val="Anrede Zchn"/>
    <w:basedOn w:val="Absatz-Standardschriftart"/>
    <w:link w:val="Anrede"/>
    <w:uiPriority w:val="99"/>
    <w:semiHidden/>
    <w:rsid w:val="00DC2746"/>
    <w:rPr>
      <w:rFonts w:cstheme="minorHAnsi"/>
      <w:lang w:val="de-CH"/>
    </w:rPr>
  </w:style>
  <w:style w:type="paragraph" w:styleId="Aufzhlungszeichen">
    <w:name w:val="List Bullet"/>
    <w:basedOn w:val="Standard"/>
    <w:uiPriority w:val="99"/>
    <w:semiHidden/>
    <w:unhideWhenUsed/>
    <w:rsid w:val="00DC2746"/>
    <w:pPr>
      <w:numPr>
        <w:numId w:val="1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2746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2746"/>
    <w:pPr>
      <w:numPr>
        <w:numId w:val="1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2746"/>
    <w:pPr>
      <w:numPr>
        <w:numId w:val="1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2746"/>
    <w:pPr>
      <w:numPr>
        <w:numId w:val="19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C27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C274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2746"/>
  </w:style>
  <w:style w:type="character" w:customStyle="1" w:styleId="DatumZchn">
    <w:name w:val="Datum Zchn"/>
    <w:basedOn w:val="Absatz-Standardschriftart"/>
    <w:link w:val="Datum"/>
    <w:uiPriority w:val="99"/>
    <w:semiHidden/>
    <w:rsid w:val="00DC2746"/>
    <w:rPr>
      <w:rFonts w:cstheme="minorHAnsi"/>
      <w:lang w:val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2746"/>
    <w:rPr>
      <w:rFonts w:ascii="Segoe UI" w:hAnsi="Segoe UI" w:cs="Segoe UI"/>
      <w:sz w:val="16"/>
      <w:szCs w:val="16"/>
      <w:lang w:val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2746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2746"/>
    <w:rPr>
      <w:rFonts w:cstheme="minorHAnsi"/>
      <w:lang w:val="de-CH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274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274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2746"/>
    <w:rPr>
      <w:rFonts w:cstheme="minorHAnsi"/>
      <w:lang w:val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274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2746"/>
    <w:rPr>
      <w:rFonts w:cstheme="minorHAnsi"/>
      <w:lang w:val="de-CH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274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2746"/>
    <w:rPr>
      <w:rFonts w:cstheme="minorHAnsi"/>
      <w:i/>
      <w:iCs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7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2746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27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2746"/>
    <w:rPr>
      <w:rFonts w:cstheme="minorHAnsi"/>
      <w:i/>
      <w:iCs/>
      <w:color w:val="4472C4" w:themeColor="accent1"/>
      <w:lang w:val="de-CH"/>
    </w:rPr>
  </w:style>
  <w:style w:type="paragraph" w:styleId="KeinLeerraum">
    <w:name w:val="No Spacing"/>
    <w:uiPriority w:val="1"/>
    <w:rsid w:val="00DC2746"/>
    <w:pPr>
      <w:spacing w:after="0" w:line="240" w:lineRule="auto"/>
      <w:ind w:left="284"/>
      <w:jc w:val="both"/>
    </w:pPr>
    <w:rPr>
      <w:rFonts w:cstheme="minorHAnsi"/>
      <w:lang w:val="de-CH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274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2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2746"/>
    <w:rPr>
      <w:rFonts w:cstheme="minorHAnsi"/>
      <w:b/>
      <w:bCs/>
      <w:sz w:val="20"/>
      <w:szCs w:val="20"/>
      <w:lang w:val="de-CH"/>
    </w:rPr>
  </w:style>
  <w:style w:type="paragraph" w:styleId="Liste">
    <w:name w:val="List"/>
    <w:basedOn w:val="Standard"/>
    <w:uiPriority w:val="99"/>
    <w:semiHidden/>
    <w:unhideWhenUsed/>
    <w:rsid w:val="00DC274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C274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C274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C274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C2746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C2746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2746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2746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2746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2746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2746"/>
    <w:pPr>
      <w:numPr>
        <w:numId w:val="2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2746"/>
    <w:pPr>
      <w:numPr>
        <w:numId w:val="2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2746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2746"/>
    <w:pPr>
      <w:numPr>
        <w:numId w:val="2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2746"/>
    <w:pPr>
      <w:numPr>
        <w:numId w:val="24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DC2746"/>
  </w:style>
  <w:style w:type="paragraph" w:styleId="Makrotext">
    <w:name w:val="macro"/>
    <w:link w:val="MakrotextZchn"/>
    <w:uiPriority w:val="99"/>
    <w:semiHidden/>
    <w:unhideWhenUsed/>
    <w:rsid w:val="00DC27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284"/>
      <w:jc w:val="both"/>
    </w:pPr>
    <w:rPr>
      <w:rFonts w:ascii="Consolas" w:hAnsi="Consolas" w:cstheme="minorHAnsi"/>
      <w:sz w:val="20"/>
      <w:szCs w:val="20"/>
      <w:lang w:val="de-CH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27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2746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2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2746"/>
    <w:rPr>
      <w:rFonts w:ascii="Consolas" w:hAnsi="Consolas" w:cstheme="minorHAnsi"/>
      <w:sz w:val="21"/>
      <w:szCs w:val="21"/>
      <w:lang w:val="de-CH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2746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274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746"/>
    <w:rPr>
      <w:rFonts w:ascii="Segoe UI" w:hAnsi="Segoe UI" w:cs="Segoe UI"/>
      <w:sz w:val="18"/>
      <w:szCs w:val="18"/>
      <w:lang w:val="de-CH"/>
    </w:rPr>
  </w:style>
  <w:style w:type="paragraph" w:styleId="Standardeinzug">
    <w:name w:val="Normal Indent"/>
    <w:basedOn w:val="Standard"/>
    <w:uiPriority w:val="99"/>
    <w:semiHidden/>
    <w:unhideWhenUsed/>
    <w:rsid w:val="00DC2746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DC2746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2746"/>
    <w:rPr>
      <w:rFonts w:cstheme="minorHAnsi"/>
      <w:lang w:val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2746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2746"/>
    <w:rPr>
      <w:rFonts w:cstheme="minorHAnsi"/>
      <w:lang w:val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2746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2746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2746"/>
    <w:rPr>
      <w:rFonts w:cstheme="minorHAnsi"/>
      <w:lang w:val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2746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2746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2746"/>
    <w:rPr>
      <w:rFonts w:cstheme="minorHAnsi"/>
      <w:lang w:val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2746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2746"/>
    <w:rPr>
      <w:rFonts w:cstheme="minorHAnsi"/>
      <w:lang w:val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2746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2746"/>
    <w:rPr>
      <w:rFonts w:cstheme="minorHAnsi"/>
      <w:lang w:val="de-CH"/>
    </w:rPr>
  </w:style>
  <w:style w:type="paragraph" w:styleId="Umschlagabsenderadresse">
    <w:name w:val="envelope return"/>
    <w:basedOn w:val="Standard"/>
    <w:uiPriority w:val="99"/>
    <w:semiHidden/>
    <w:unhideWhenUsed/>
    <w:rsid w:val="00DC274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C274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2746"/>
    <w:rPr>
      <w:rFonts w:cstheme="minorHAnsi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DC27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2746"/>
    <w:rPr>
      <w:rFonts w:cstheme="minorHAnsi"/>
      <w:i/>
      <w:iCs/>
      <w:color w:val="404040" w:themeColor="text1" w:themeTint="BF"/>
      <w:lang w:val="de-CH"/>
    </w:rPr>
  </w:style>
  <w:style w:type="character" w:customStyle="1" w:styleId="markedcontent">
    <w:name w:val="markedcontent"/>
    <w:basedOn w:val="Absatz-Standardschriftart"/>
    <w:rsid w:val="00880464"/>
  </w:style>
  <w:style w:type="character" w:styleId="Kommentarzeichen">
    <w:name w:val="annotation reference"/>
    <w:basedOn w:val="Absatz-Standardschriftart"/>
    <w:uiPriority w:val="99"/>
    <w:semiHidden/>
    <w:unhideWhenUsed/>
    <w:rsid w:val="0083110B"/>
    <w:rPr>
      <w:sz w:val="16"/>
      <w:szCs w:val="16"/>
    </w:rPr>
  </w:style>
  <w:style w:type="character" w:styleId="Fett">
    <w:name w:val="Strong"/>
    <w:basedOn w:val="Absatz-Standardschriftart"/>
    <w:uiPriority w:val="22"/>
    <w:qFormat/>
    <w:rsid w:val="00971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mann88/ExportInfoScri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Egomann88/ExportInfoScri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Documents\Benutzerdefinierte%20Office-Vorlagen\Tex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2084-D2E1-4029-B360-C474B148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TextTemplate.dotx</Template>
  <TotalTime>0</TotalTime>
  <Pages>1</Pages>
  <Words>404</Words>
  <Characters>2568</Characters>
  <Application>Microsoft Office Word</Application>
  <DocSecurity>0</DocSecurity>
  <Lines>142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BBZW-Sursee; Urbanek Justin</cp:lastModifiedBy>
  <cp:revision>16</cp:revision>
  <cp:lastPrinted>2022-06-23T22:06:00Z</cp:lastPrinted>
  <dcterms:created xsi:type="dcterms:W3CDTF">2022-06-23T19:43:00Z</dcterms:created>
  <dcterms:modified xsi:type="dcterms:W3CDTF">2022-06-23T22:06:00Z</dcterms:modified>
</cp:coreProperties>
</file>