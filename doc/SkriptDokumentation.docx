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0FC" w14:textId="07B9296E" w:rsidR="00E0174C" w:rsidRDefault="00D0069A" w:rsidP="001B246B">
      <w:pPr>
        <w:rPr>
          <w:noProof/>
        </w:rPr>
      </w:pPr>
      <w:r>
        <w:rPr>
          <w:noProof/>
        </w:rPr>
        <w:drawing>
          <wp:inline distT="0" distB="0" distL="0" distR="0" wp14:anchorId="54A85033" wp14:editId="5E44855D">
            <wp:extent cx="5760085" cy="5356860"/>
            <wp:effectExtent l="0" t="0" r="0" b="0"/>
            <wp:docPr id="3" name="Grafik 3" descr="Microsoft Word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Word –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882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DC8F103" wp14:editId="1CFDB24C">
                <wp:simplePos x="0" y="0"/>
                <wp:positionH relativeFrom="column">
                  <wp:posOffset>-1105535</wp:posOffset>
                </wp:positionH>
                <wp:positionV relativeFrom="paragraph">
                  <wp:posOffset>-938530</wp:posOffset>
                </wp:positionV>
                <wp:extent cx="7900670" cy="10772775"/>
                <wp:effectExtent l="0" t="0" r="24130" b="28575"/>
                <wp:wrapNone/>
                <wp:docPr id="21" name="Gleichschenkliges Dreieck 21" descr="P1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670" cy="1077277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ED9D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1" o:spid="_x0000_s1026" type="#_x0000_t5" alt="P1#y1" style="position:absolute;margin-left:-87.05pt;margin-top:-73.9pt;width:622.1pt;height:848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" adj="0" fillcolor="#86c4ee [1311]" strokecolor="#86c4ee [1311]"/>
            </w:pict>
          </mc:Fallback>
        </mc:AlternateContent>
      </w:r>
      <w:r w:rsidR="0034008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08F5CE" wp14:editId="5232FF9C">
                <wp:simplePos x="0" y="0"/>
                <wp:positionH relativeFrom="column">
                  <wp:posOffset>3588589</wp:posOffset>
                </wp:positionH>
                <wp:positionV relativeFrom="paragraph">
                  <wp:posOffset>-940279</wp:posOffset>
                </wp:positionV>
                <wp:extent cx="3038714" cy="2829464"/>
                <wp:effectExtent l="0" t="0" r="28575" b="28575"/>
                <wp:wrapNone/>
                <wp:docPr id="22" name="Gleichschenkliges Dreieck 22" descr="P1#y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38714" cy="282946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AF85982" id="Gleichschenkliges Dreieck 22" o:spid="_x0000_s1026" type="#_x0000_t5" alt="P1#y2" style="position:absolute;margin-left:282.55pt;margin-top:-74.05pt;width:239.25pt;height:222.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" adj="0" fillcolor="#86c4ee [1311]" strokecolor="#86c4ee [1311]" strokeweight="1.25pt">
                <v:stroke endcap="round"/>
              </v:shape>
            </w:pict>
          </mc:Fallback>
        </mc:AlternateContent>
      </w:r>
    </w:p>
    <w:p w14:paraId="5A1ECAB0" w14:textId="0BF932D4" w:rsidR="00E0174C" w:rsidRDefault="00E0174C" w:rsidP="00B96B73"/>
    <w:p w14:paraId="6A52A54A" w14:textId="77777777" w:rsidR="005606EF" w:rsidRDefault="005606EF" w:rsidP="001B246B">
      <w:pPr>
        <w:rPr>
          <w:noProof/>
        </w:rPr>
      </w:pPr>
    </w:p>
    <w:p w14:paraId="7F9C0289" w14:textId="77777777" w:rsidR="00F10070" w:rsidRPr="00090D80" w:rsidRDefault="00F10070" w:rsidP="00B96B73"/>
    <w:p w14:paraId="5057DB23" w14:textId="77777777" w:rsidR="007F6C1C" w:rsidRPr="001B246B" w:rsidRDefault="007F6C1C" w:rsidP="007F6C1C">
      <w:pPr>
        <w:pStyle w:val="Titel"/>
        <w:jc w:val="center"/>
        <w:rPr>
          <w:rFonts w:ascii="Arial" w:hAnsi="Arial" w:cs="Arial"/>
          <w:b/>
          <w:color w:val="000000" w:themeColor="text1"/>
          <w:spacing w:val="15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pacing w:val="15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</w:rPr>
        <w:t>PAA Projektarbeit</w:t>
      </w:r>
    </w:p>
    <w:p w14:paraId="557EAB86" w14:textId="68123779" w:rsidR="007F6C1C" w:rsidRDefault="00930864" w:rsidP="007F6C1C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Version: 1.0</w:t>
      </w:r>
    </w:p>
    <w:p w14:paraId="6034E2BE" w14:textId="2A02F065" w:rsidR="00930864" w:rsidRPr="007F6C1C" w:rsidRDefault="007F6C1C" w:rsidP="00930864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Gruppenname: </w:t>
      </w:r>
      <w:r w:rsidR="00D0069A">
        <w:rPr>
          <w:sz w:val="28"/>
          <w:szCs w:val="28"/>
        </w:rPr>
        <w:t>Team gute Note</w:t>
      </w:r>
      <w:r w:rsidR="00C210E9">
        <w:rPr>
          <w:sz w:val="28"/>
          <w:szCs w:val="28"/>
        </w:rPr>
        <w:t xml:space="preserve"> (TgN)</w:t>
      </w:r>
    </w:p>
    <w:p w14:paraId="157FDD93" w14:textId="441FAD13" w:rsidR="007F6C1C" w:rsidRPr="001B246B" w:rsidRDefault="007F6C1C" w:rsidP="007F6C1C">
      <w:pPr>
        <w:jc w:val="center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Ersteller:</w:t>
      </w:r>
      <w:r>
        <w:rPr>
          <w:sz w:val="28"/>
          <w:szCs w:val="28"/>
        </w:rPr>
        <w:t xml:space="preserve"> </w:t>
      </w:r>
      <w:r w:rsidR="00D0069A">
        <w:rPr>
          <w:sz w:val="28"/>
          <w:szCs w:val="28"/>
        </w:rPr>
        <w:t>Dominic Tosku</w:t>
      </w:r>
    </w:p>
    <w:p w14:paraId="65640C45" w14:textId="2523D6EF" w:rsidR="007F6C1C" w:rsidRDefault="007F6C1C" w:rsidP="007F6C1C">
      <w:pPr>
        <w:pStyle w:val="Standart2"/>
        <w:ind w:left="0"/>
        <w:jc w:val="center"/>
        <w:rPr>
          <w:sz w:val="28"/>
          <w:szCs w:val="28"/>
        </w:rPr>
      </w:pPr>
      <w:r w:rsidRPr="001B246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Datum:</w:t>
      </w:r>
      <w:r w:rsidRPr="001B246B">
        <w:rPr>
          <w:sz w:val="28"/>
          <w:szCs w:val="28"/>
        </w:rPr>
        <w:t xml:space="preserve"> </w:t>
      </w:r>
      <w:r w:rsidRPr="00C36BDF">
        <w:rPr>
          <w:sz w:val="28"/>
          <w:szCs w:val="28"/>
        </w:rPr>
        <w:fldChar w:fldCharType="begin"/>
      </w:r>
      <w:r w:rsidRPr="00C36BDF">
        <w:rPr>
          <w:sz w:val="28"/>
          <w:szCs w:val="28"/>
        </w:rPr>
        <w:instrText xml:space="preserve"> TIME \@ "dd.MM.yyyy" </w:instrText>
      </w:r>
      <w:r w:rsidRPr="00C36BDF">
        <w:rPr>
          <w:sz w:val="28"/>
          <w:szCs w:val="28"/>
        </w:rPr>
        <w:fldChar w:fldCharType="separate"/>
      </w:r>
      <w:r w:rsidR="00C210E9">
        <w:rPr>
          <w:noProof/>
          <w:sz w:val="28"/>
          <w:szCs w:val="28"/>
        </w:rPr>
        <w:t>23.06.2022</w:t>
      </w:r>
      <w:r w:rsidRPr="00C36BDF">
        <w:rPr>
          <w:sz w:val="28"/>
          <w:szCs w:val="28"/>
        </w:rPr>
        <w:fldChar w:fldCharType="end"/>
      </w:r>
    </w:p>
    <w:p w14:paraId="4F6A337B" w14:textId="4FEE139F" w:rsidR="005C17F2" w:rsidRDefault="007F6C1C" w:rsidP="00D0069A">
      <w:pPr>
        <w:pStyle w:val="Standart2"/>
        <w:ind w:left="0"/>
        <w:jc w:val="center"/>
        <w:rPr>
          <w:sz w:val="28"/>
          <w:szCs w:val="28"/>
        </w:rPr>
      </w:pPr>
      <w:r w:rsidRPr="00130F5E">
        <w:rPr>
          <w:b/>
          <w:bCs/>
          <w:sz w:val="28"/>
          <w:szCs w:val="28"/>
        </w:rPr>
        <w:t>Empfänger</w:t>
      </w:r>
      <w:r w:rsidRPr="00AE0B0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0069A">
        <w:rPr>
          <w:sz w:val="28"/>
          <w:szCs w:val="28"/>
        </w:rPr>
        <w:t>Vukelic Davor</w:t>
      </w:r>
    </w:p>
    <w:sdt>
      <w:sdtPr>
        <w:rPr>
          <w:caps w:val="0"/>
          <w:color w:val="auto"/>
          <w:spacing w:val="0"/>
          <w:sz w:val="20"/>
          <w:szCs w:val="20"/>
        </w:rPr>
        <w:id w:val="879673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2C82E" w14:textId="5D297342" w:rsidR="007F6C1C" w:rsidRDefault="007F6C1C">
          <w:pPr>
            <w:pStyle w:val="Inhaltsverzeichnisberschrift"/>
          </w:pPr>
          <w:r>
            <w:t>Inhaltsverzeichnis</w:t>
          </w:r>
        </w:p>
        <w:p w14:paraId="6E14516D" w14:textId="506A3095" w:rsidR="0016786F" w:rsidRDefault="007F6C1C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06564" w:history="1">
            <w:r w:rsidR="0016786F" w:rsidRPr="000D24AD">
              <w:rPr>
                <w:rStyle w:val="Hyperlink"/>
                <w:noProof/>
              </w:rPr>
              <w:t>Auftrag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_Toc106906564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2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1C84BDB5" w14:textId="08E43FDB" w:rsidR="0016786F" w:rsidRDefault="00394EC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5" w:history="1">
            <w:r w:rsidR="0016786F" w:rsidRPr="000D24AD">
              <w:rPr>
                <w:rStyle w:val="Hyperlink"/>
                <w:noProof/>
              </w:rPr>
              <w:t>Vorgaben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_Toc106906565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2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2B6E8D04" w14:textId="3A83F926" w:rsidR="0016786F" w:rsidRDefault="00394EC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6" w:history="1">
            <w:r w:rsidR="0016786F" w:rsidRPr="000D24AD">
              <w:rPr>
                <w:rStyle w:val="Hyperlink"/>
                <w:noProof/>
              </w:rPr>
              <w:t>Beschreibung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_Toc106906566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2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4B249823" w14:textId="59CC420B" w:rsidR="0016786F" w:rsidRDefault="00394EC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7" w:history="1">
            <w:r w:rsidR="0016786F" w:rsidRPr="000D24AD">
              <w:rPr>
                <w:rStyle w:val="Hyperlink"/>
                <w:noProof/>
              </w:rPr>
              <w:t>Definition von Testfällen und Testdaten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_Toc106906567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3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55ED4DB5" w14:textId="229E55D4" w:rsidR="0016786F" w:rsidRDefault="00394EC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8" w:history="1">
            <w:r w:rsidR="0016786F" w:rsidRPr="000D24AD">
              <w:rPr>
                <w:rStyle w:val="Hyperlink"/>
                <w:noProof/>
              </w:rPr>
              <w:t>Zeit- und Auftragsstreue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_Toc106906568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0BCAEE2D" w14:textId="16FD10D7" w:rsidR="0016786F" w:rsidRDefault="00394EC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69" w:history="1">
            <w:r w:rsidR="0016786F" w:rsidRPr="000D24AD">
              <w:rPr>
                <w:rStyle w:val="Hyperlink"/>
                <w:noProof/>
              </w:rPr>
              <w:t>Zeitplan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_Toc106906569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031FEA86" w14:textId="75AD223F" w:rsidR="0016786F" w:rsidRDefault="00394EC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0" w:history="1">
            <w:r w:rsidR="0016786F" w:rsidRPr="000D24AD">
              <w:rPr>
                <w:rStyle w:val="Hyperlink"/>
                <w:noProof/>
              </w:rPr>
              <w:t>Changelog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_Toc106906570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7A74D6AA" w14:textId="5CF2B87F" w:rsidR="0016786F" w:rsidRDefault="00394EC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1" w:history="1">
            <w:r w:rsidR="0016786F" w:rsidRPr="000D24AD">
              <w:rPr>
                <w:rStyle w:val="Hyperlink"/>
                <w:noProof/>
              </w:rPr>
              <w:t>VerSion 0.25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_Toc106906571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6F5C3C9B" w14:textId="27AB4592" w:rsidR="0016786F" w:rsidRDefault="00394EC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2" w:history="1">
            <w:r w:rsidR="0016786F" w:rsidRPr="000D24AD">
              <w:rPr>
                <w:rStyle w:val="Hyperlink"/>
                <w:noProof/>
              </w:rPr>
              <w:t>Version 0.5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_Toc106906572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408DF906" w14:textId="2BBC22FF" w:rsidR="0016786F" w:rsidRDefault="00394EC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3" w:history="1">
            <w:r w:rsidR="0016786F" w:rsidRPr="000D24AD">
              <w:rPr>
                <w:rStyle w:val="Hyperlink"/>
                <w:noProof/>
              </w:rPr>
              <w:t>Version 0.75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_Toc106906573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2197389E" w14:textId="28DCF304" w:rsidR="0016786F" w:rsidRDefault="00394ECF">
          <w:pPr>
            <w:pStyle w:val="Verzeichnis2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4" w:history="1">
            <w:r w:rsidR="0016786F" w:rsidRPr="000D24AD">
              <w:rPr>
                <w:rStyle w:val="Hyperlink"/>
                <w:noProof/>
              </w:rPr>
              <w:t>Version 1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_Toc106906574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4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4163CC48" w14:textId="6ACFDBE3" w:rsidR="0016786F" w:rsidRDefault="00394ECF">
          <w:pPr>
            <w:pStyle w:val="Verzeichnis1"/>
            <w:tabs>
              <w:tab w:val="right" w:leader="dot" w:pos="9061"/>
            </w:tabs>
            <w:rPr>
              <w:noProof/>
              <w:sz w:val="22"/>
              <w:szCs w:val="22"/>
              <w:lang w:val="de-CH" w:eastAsia="de-CH"/>
            </w:rPr>
          </w:pPr>
          <w:hyperlink w:anchor="_Toc106906575" w:history="1">
            <w:r w:rsidR="0016786F" w:rsidRPr="000D24AD">
              <w:rPr>
                <w:rStyle w:val="Hyperlink"/>
                <w:noProof/>
              </w:rPr>
              <w:t>Source</w:t>
            </w:r>
            <w:r w:rsidR="0016786F">
              <w:rPr>
                <w:noProof/>
                <w:webHidden/>
              </w:rPr>
              <w:tab/>
            </w:r>
            <w:r w:rsidR="0016786F">
              <w:rPr>
                <w:noProof/>
                <w:webHidden/>
              </w:rPr>
              <w:fldChar w:fldCharType="begin"/>
            </w:r>
            <w:r w:rsidR="0016786F">
              <w:rPr>
                <w:noProof/>
                <w:webHidden/>
              </w:rPr>
              <w:instrText xml:space="preserve"> PAGEREF _Toc106906575 \h </w:instrText>
            </w:r>
            <w:r w:rsidR="0016786F">
              <w:rPr>
                <w:noProof/>
                <w:webHidden/>
              </w:rPr>
            </w:r>
            <w:r w:rsidR="0016786F">
              <w:rPr>
                <w:noProof/>
                <w:webHidden/>
              </w:rPr>
              <w:fldChar w:fldCharType="separate"/>
            </w:r>
            <w:r w:rsidR="00C210E9">
              <w:rPr>
                <w:noProof/>
                <w:webHidden/>
              </w:rPr>
              <w:t>5</w:t>
            </w:r>
            <w:r w:rsidR="0016786F">
              <w:rPr>
                <w:noProof/>
                <w:webHidden/>
              </w:rPr>
              <w:fldChar w:fldCharType="end"/>
            </w:r>
          </w:hyperlink>
        </w:p>
        <w:p w14:paraId="16766C2C" w14:textId="2CA0B98E" w:rsidR="007F6C1C" w:rsidRDefault="007F6C1C">
          <w:r>
            <w:rPr>
              <w:b/>
              <w:bCs/>
            </w:rPr>
            <w:fldChar w:fldCharType="end"/>
          </w:r>
        </w:p>
      </w:sdtContent>
    </w:sdt>
    <w:p w14:paraId="1949E48E" w14:textId="0071754C" w:rsidR="00FB70E3" w:rsidRDefault="00FB70E3" w:rsidP="00FB70E3">
      <w:r>
        <w:br w:type="page"/>
      </w:r>
    </w:p>
    <w:p w14:paraId="51A22897" w14:textId="0181E175" w:rsidR="2C4B6E4C" w:rsidRDefault="1220009B" w:rsidP="60BE358D">
      <w:pPr>
        <w:pStyle w:val="berschrift1"/>
      </w:pPr>
      <w:bookmarkStart w:id="0" w:name="_Toc104282928"/>
      <w:bookmarkStart w:id="1" w:name="_Toc106097935"/>
      <w:bookmarkStart w:id="2" w:name="_Toc106906564"/>
      <w:r>
        <w:lastRenderedPageBreak/>
        <w:t>Auftrag</w:t>
      </w:r>
      <w:bookmarkEnd w:id="0"/>
      <w:bookmarkEnd w:id="1"/>
      <w:bookmarkEnd w:id="2"/>
    </w:p>
    <w:p w14:paraId="0C255A22" w14:textId="5605D603" w:rsidR="00D0069A" w:rsidRDefault="00D0069A" w:rsidP="00D0069A">
      <w:r>
        <w:t>Beliebige Anzahl Word Dateien sollen in ein anderes Verzeichnis kopiert werden und dabei den Footer und Header mit einem Template der Wahl ersetzt werden.</w:t>
      </w:r>
    </w:p>
    <w:p w14:paraId="23A701F9" w14:textId="1441B756" w:rsidR="00582422" w:rsidRDefault="00582422" w:rsidP="00582422">
      <w:pPr>
        <w:pStyle w:val="berschrift2"/>
      </w:pPr>
      <w:bookmarkStart w:id="3" w:name="_Toc106097936"/>
      <w:bookmarkStart w:id="4" w:name="_Toc106906565"/>
      <w:r>
        <w:t>Vorgaben</w:t>
      </w:r>
      <w:bookmarkEnd w:id="3"/>
      <w:bookmarkEnd w:id="4"/>
    </w:p>
    <w:p w14:paraId="4169061A" w14:textId="01A8D9E3" w:rsidR="00582422" w:rsidRDefault="00D0069A" w:rsidP="00582422">
      <w:pPr>
        <w:pStyle w:val="Listenabsatz"/>
        <w:numPr>
          <w:ilvl w:val="0"/>
          <w:numId w:val="39"/>
        </w:numPr>
      </w:pPr>
      <w:r>
        <w:t>Die Formatierung muss bestehen bleiben</w:t>
      </w:r>
    </w:p>
    <w:p w14:paraId="08D3C785" w14:textId="3B80E976" w:rsidR="00D0069A" w:rsidRDefault="00D0069A" w:rsidP="00D0069A">
      <w:pPr>
        <w:pStyle w:val="Listenabsatz"/>
        <w:numPr>
          <w:ilvl w:val="0"/>
          <w:numId w:val="39"/>
        </w:numPr>
      </w:pPr>
      <w:r>
        <w:t>Es soll nur das Skript ausgeführt werden und keine weitere Handlung des Nutzers benötigen</w:t>
      </w:r>
    </w:p>
    <w:p w14:paraId="5B89302D" w14:textId="77777777" w:rsidR="004A247E" w:rsidRDefault="004A247E" w:rsidP="004A247E">
      <w:pPr>
        <w:ind w:left="360"/>
      </w:pPr>
    </w:p>
    <w:p w14:paraId="50BF3C9C" w14:textId="7A24CE1C" w:rsidR="00983C5D" w:rsidRDefault="00983C5D" w:rsidP="00983C5D">
      <w:pPr>
        <w:pStyle w:val="berschrift1"/>
      </w:pPr>
      <w:bookmarkStart w:id="5" w:name="_Toc106097937"/>
      <w:bookmarkStart w:id="6" w:name="_Toc106906566"/>
      <w:r>
        <w:t>Beschreibung</w:t>
      </w:r>
      <w:bookmarkEnd w:id="5"/>
      <w:bookmarkEnd w:id="6"/>
    </w:p>
    <w:p w14:paraId="38232CC5" w14:textId="372AA370" w:rsidR="00582422" w:rsidRDefault="004E6905" w:rsidP="00582422">
      <w:r>
        <w:t xml:space="preserve">Das ganze Projekt </w:t>
      </w:r>
      <w:r w:rsidR="00D0069A">
        <w:t>befindet sich</w:t>
      </w:r>
      <w:r>
        <w:t xml:space="preserve"> im Ordner </w:t>
      </w:r>
      <w:r w:rsidRPr="00930864">
        <w:rPr>
          <w:color w:val="6A9E1F" w:themeColor="accent4"/>
        </w:rPr>
        <w:t>„</w:t>
      </w:r>
      <w:r w:rsidR="00D0069A" w:rsidRPr="00D0069A">
        <w:rPr>
          <w:color w:val="6A9E1F" w:themeColor="accent4"/>
        </w:rPr>
        <w:t>ExportInfoScript</w:t>
      </w:r>
      <w:r w:rsidRPr="00930864">
        <w:rPr>
          <w:color w:val="6A9E1F" w:themeColor="accent4"/>
        </w:rPr>
        <w:t>“</w:t>
      </w:r>
      <w:r>
        <w:t xml:space="preserve">. Für die optimale Nutzung des Programms empfiehlt sich den Projekt Ordner im </w:t>
      </w:r>
      <w:r w:rsidRPr="00930864">
        <w:rPr>
          <w:color w:val="6A9E1F" w:themeColor="accent4"/>
        </w:rPr>
        <w:t xml:space="preserve">C:\ Verzeichniss </w:t>
      </w:r>
      <w:r>
        <w:t>zu platzieren.</w:t>
      </w:r>
      <w:r w:rsidR="00BC36EF">
        <w:t xml:space="preserve"> </w:t>
      </w:r>
      <w:r w:rsidR="00D0069A">
        <w:t>Sämtliche Pfade können eingestellt werden</w:t>
      </w:r>
      <w:r w:rsidR="00E111F5">
        <w:t xml:space="preserve"> </w:t>
      </w:r>
    </w:p>
    <w:p w14:paraId="242AB3A1" w14:textId="5BBBFD90" w:rsidR="00C44E53" w:rsidRDefault="00C44E53" w:rsidP="00582422">
      <w:r>
        <w:t>Die Ordner des Projekts sind folgendermaßen aufgeteilt:</w:t>
      </w:r>
    </w:p>
    <w:p w14:paraId="4342166F" w14:textId="31B9C757" w:rsidR="00C44E53" w:rsidRDefault="00C44E53" w:rsidP="00582422">
      <w:r>
        <w:t>Bin: Enthält die Power Shell Datei</w:t>
      </w:r>
    </w:p>
    <w:p w14:paraId="77C0346B" w14:textId="602701C6" w:rsidR="00C44E53" w:rsidRDefault="004F34A4" w:rsidP="00582422">
      <w:r>
        <w:t xml:space="preserve">Doc: Dort befindet sich </w:t>
      </w:r>
      <w:r w:rsidR="00D0069A">
        <w:t xml:space="preserve">die </w:t>
      </w:r>
      <w:r w:rsidR="00893708">
        <w:t>Dokumentation</w:t>
      </w:r>
    </w:p>
    <w:p w14:paraId="335F8A5C" w14:textId="06702A39" w:rsidR="00935D40" w:rsidRDefault="00D0069A" w:rsidP="00582422">
      <w:r>
        <w:t>ExportedFiles</w:t>
      </w:r>
      <w:r w:rsidR="00935D40">
        <w:t xml:space="preserve">: </w:t>
      </w:r>
      <w:r>
        <w:t>Hier werden die Kopien der Word Datei abgelegt</w:t>
      </w:r>
    </w:p>
    <w:p w14:paraId="065D533A" w14:textId="298BF653" w:rsidR="00935D40" w:rsidRDefault="00D0069A" w:rsidP="00582422">
      <w:r>
        <w:t>sourceFiles</w:t>
      </w:r>
      <w:r w:rsidR="00935D40">
        <w:t xml:space="preserve">: </w:t>
      </w:r>
      <w:r>
        <w:t>Hier können die zu kopierenden Dateien abgelegt werden</w:t>
      </w:r>
    </w:p>
    <w:p w14:paraId="79759209" w14:textId="68835E0F" w:rsidR="00D0069A" w:rsidRDefault="00D0069A" w:rsidP="00582422">
      <w:r>
        <w:t>Templates: Dort muss die Datei abgelegt werden, welche den Header und Footer vorgibt</w:t>
      </w:r>
    </w:p>
    <w:p w14:paraId="63E2FAC0" w14:textId="6A115417" w:rsidR="004A247E" w:rsidRDefault="004A247E">
      <w:r>
        <w:br w:type="page"/>
      </w:r>
    </w:p>
    <w:p w14:paraId="746FA8AF" w14:textId="15B1D82E" w:rsidR="00B01314" w:rsidRDefault="00B01314" w:rsidP="00B01314">
      <w:pPr>
        <w:pStyle w:val="berschrift1"/>
      </w:pPr>
      <w:bookmarkStart w:id="7" w:name="_Toc104282932"/>
      <w:bookmarkStart w:id="8" w:name="_Logdatei_des_Backups"/>
      <w:bookmarkStart w:id="9" w:name="_Definition_von_Testfällen"/>
      <w:bookmarkStart w:id="10" w:name="_Toc104282937"/>
      <w:bookmarkStart w:id="11" w:name="_Toc106097947"/>
      <w:bookmarkStart w:id="12" w:name="_Toc106906567"/>
      <w:bookmarkEnd w:id="7"/>
      <w:bookmarkEnd w:id="8"/>
      <w:bookmarkEnd w:id="9"/>
      <w:r>
        <w:lastRenderedPageBreak/>
        <w:t>Definition von Testfällen und Testdaten</w:t>
      </w:r>
      <w:bookmarkEnd w:id="10"/>
      <w:bookmarkEnd w:id="11"/>
      <w:bookmarkEnd w:id="12"/>
    </w:p>
    <w:p w14:paraId="1F46C79F" w14:textId="77777777" w:rsidR="0060428C" w:rsidRPr="0060428C" w:rsidRDefault="0060428C" w:rsidP="0060428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7035"/>
      </w:tblGrid>
      <w:tr w:rsidR="0060428C" w:rsidRPr="0060428C" w14:paraId="532B85FE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56A3BAC0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Test-ID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hideMark/>
          </w:tcPr>
          <w:p w14:paraId="62402DD7" w14:textId="6D934C1F" w:rsidR="0060428C" w:rsidRPr="0060428C" w:rsidRDefault="00416EC0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Elden-Test</w:t>
            </w:r>
            <w:r w:rsidR="0060428C"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-1 </w:t>
            </w:r>
          </w:p>
        </w:tc>
      </w:tr>
      <w:tr w:rsidR="0060428C" w:rsidRPr="0060428C" w14:paraId="05A67B87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7C048E6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Testbeschreibung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98169" w14:textId="7B5B9A1F" w:rsidR="0060428C" w:rsidRPr="0060428C" w:rsidRDefault="00255C9A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Word Dateien </w:t>
            </w:r>
            <w:r w:rsid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kopieren mit neuem Header und Footer</w:t>
            </w:r>
          </w:p>
        </w:tc>
      </w:tr>
      <w:tr w:rsidR="0060428C" w:rsidRPr="0060428C" w14:paraId="09F211A4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EDDB079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Voraussetzung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3C54CA8" w14:textId="3E0CFE3E" w:rsidR="00E45E4E" w:rsidRPr="00E45E4E" w:rsidRDefault="00283FBE" w:rsidP="000069FF">
            <w:pPr>
              <w:spacing w:before="0" w:after="0" w:line="240" w:lineRule="auto"/>
              <w:textAlignment w:val="baseline"/>
              <w:rPr>
                <w:lang w:val="de-CH"/>
              </w:rPr>
            </w:pPr>
            <w:r w:rsidRP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Projekt Or</w:t>
            </w:r>
            <w:r w:rsidR="005E6FF2" w:rsidRPr="00E45E4E"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dner </w:t>
            </w:r>
            <w:r w:rsidR="00E45E4E" w:rsidRPr="00E45E4E">
              <w:rPr>
                <w:color w:val="146194" w:themeColor="text2"/>
                <w:lang w:val="de-CH"/>
              </w:rPr>
              <w:t>ExportinfoSkript</w:t>
            </w:r>
            <w:r w:rsidR="005E6FF2" w:rsidRPr="00E45E4E">
              <w:rPr>
                <w:color w:val="146194" w:themeColor="text2"/>
                <w:lang w:val="de-CH"/>
              </w:rPr>
              <w:t xml:space="preserve"> </w:t>
            </w:r>
            <w:r w:rsidR="005E6FF2" w:rsidRPr="00E45E4E">
              <w:rPr>
                <w:lang w:val="de-CH"/>
              </w:rPr>
              <w:t xml:space="preserve">mit </w:t>
            </w:r>
            <w:r w:rsidR="006F0E08" w:rsidRPr="00E45E4E">
              <w:rPr>
                <w:lang w:val="de-CH"/>
              </w:rPr>
              <w:t xml:space="preserve">dem </w:t>
            </w:r>
            <w:r w:rsidR="007F7941" w:rsidRPr="00E45E4E">
              <w:rPr>
                <w:lang w:val="de-CH"/>
              </w:rPr>
              <w:t>PowerShell</w:t>
            </w:r>
            <w:r w:rsidR="006F0E08" w:rsidRPr="00E45E4E">
              <w:rPr>
                <w:lang w:val="de-CH"/>
              </w:rPr>
              <w:t xml:space="preserve"> Skript</w:t>
            </w:r>
            <w:r w:rsidR="00E45E4E" w:rsidRPr="00E45E4E">
              <w:rPr>
                <w:lang w:val="de-CH"/>
              </w:rPr>
              <w:t xml:space="preserve"> </w:t>
            </w:r>
            <w:r w:rsidR="00E45E4E" w:rsidRPr="00E45E4E">
              <w:rPr>
                <w:color w:val="146194" w:themeColor="text2"/>
                <w:lang w:val="de-CH"/>
              </w:rPr>
              <w:t>WordReplaceHF</w:t>
            </w:r>
            <w:r w:rsidR="00E45E4E" w:rsidRPr="00E45E4E">
              <w:rPr>
                <w:lang w:val="de-CH"/>
              </w:rPr>
              <w:t>.</w:t>
            </w:r>
          </w:p>
          <w:p w14:paraId="79C80844" w14:textId="08D3E358" w:rsidR="0060428C" w:rsidRPr="005E6FF2" w:rsidRDefault="00E82F02" w:rsidP="000069FF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t>Ein Programm zum ausführen des Skripts</w:t>
            </w:r>
          </w:p>
        </w:tc>
      </w:tr>
      <w:tr w:rsidR="0060428C" w:rsidRPr="00E45E4E" w14:paraId="2F37683F" w14:textId="77777777" w:rsidTr="0060428C">
        <w:trPr>
          <w:trHeight w:val="69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69B7AA6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Test-Daten 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236C445" w14:textId="1FFE1353" w:rsidR="00E45E4E" w:rsidRDefault="00126962" w:rsidP="00E45E4E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D0069A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>Windows 1</w:t>
            </w:r>
            <w:r w:rsidR="00E45E4E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>0</w:t>
            </w:r>
          </w:p>
          <w:p w14:paraId="713826E0" w14:textId="6FE4ACBA" w:rsidR="00E45E4E" w:rsidRDefault="00E45E4E" w:rsidP="00E45E4E">
            <w:pPr>
              <w:spacing w:before="0" w:after="0" w:line="240" w:lineRule="auto"/>
              <w:textAlignment w:val="baseline"/>
              <w:rPr>
                <w:color w:val="6A9E1F" w:themeColor="accent4"/>
                <w:lang w:val="en-US"/>
              </w:rPr>
            </w:pPr>
            <w:r>
              <w:rPr>
                <w:color w:val="6A9E1F" w:themeColor="accent4"/>
                <w:lang w:val="en-US"/>
              </w:rPr>
              <w:t xml:space="preserve">Pfad </w:t>
            </w:r>
            <w:r w:rsidRPr="00E45E4E">
              <w:rPr>
                <w:color w:val="6A9E1F" w:themeColor="accent4"/>
                <w:lang w:val="en-US"/>
              </w:rPr>
              <w:t>C:\Users\Dominic\Documents\ExportInfoScript\</w:t>
            </w:r>
          </w:p>
          <w:p w14:paraId="35BD0361" w14:textId="21359767" w:rsidR="0060428C" w:rsidRPr="00E45E4E" w:rsidRDefault="00E45E4E" w:rsidP="00E45E4E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</w:pPr>
            <w:r w:rsidRPr="00E45E4E">
              <w:rPr>
                <w:rFonts w:ascii="Segoe UI" w:eastAsia="Times New Roman" w:hAnsi="Segoe UI" w:cs="Segoe UI"/>
                <w:sz w:val="18"/>
                <w:szCs w:val="18"/>
                <w:lang w:val="en-US" w:eastAsia="de-CH"/>
              </w:rPr>
              <w:t>Powershell ISE</w:t>
            </w:r>
          </w:p>
        </w:tc>
      </w:tr>
      <w:tr w:rsidR="0060428C" w:rsidRPr="007D6EAE" w14:paraId="7E2ADFAD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BA701B7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Schritte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9D37057" w14:textId="77777777" w:rsidR="0060428C" w:rsidRDefault="00E45E4E" w:rsidP="00416EC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Template im \</w:t>
            </w:r>
            <w:r w:rsidRPr="00E45E4E">
              <w:rPr>
                <w:rFonts w:ascii="Arial" w:eastAsia="Times New Roman" w:hAnsi="Arial" w:cs="Arial"/>
                <w:color w:val="146194" w:themeColor="text2"/>
                <w:sz w:val="22"/>
                <w:szCs w:val="22"/>
                <w:lang w:val="de-CH" w:eastAsia="de-CH"/>
              </w:rPr>
              <w:t>Template</w:t>
            </w: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\ Ordner einfügen mit Header und Footer</w:t>
            </w:r>
          </w:p>
          <w:p w14:paraId="01B7AB14" w14:textId="19A2E98F" w:rsidR="00E45E4E" w:rsidRPr="00E45E4E" w:rsidRDefault="00E45E4E" w:rsidP="00416EC0">
            <w:pPr>
              <w:spacing w:before="0" w:after="0" w:line="240" w:lineRule="auto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Gewünschten Word Dateien in \</w:t>
            </w:r>
            <w:r w:rsidRPr="00E45E4E">
              <w:rPr>
                <w:rFonts w:ascii="Arial" w:eastAsia="Times New Roman" w:hAnsi="Arial" w:cs="Arial"/>
                <w:color w:val="146194" w:themeColor="text2"/>
                <w:sz w:val="22"/>
                <w:szCs w:val="22"/>
                <w:lang w:val="de-CH" w:eastAsia="de-CH"/>
              </w:rPr>
              <w:t>sourceFiles</w:t>
            </w: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\ einfügem</w:t>
            </w:r>
          </w:p>
        </w:tc>
      </w:tr>
      <w:tr w:rsidR="0060428C" w:rsidRPr="0060428C" w14:paraId="71616231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DD3DFA4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Erwartung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43787CB" w14:textId="6FB48583" w:rsidR="0060428C" w:rsidRPr="0060428C" w:rsidRDefault="00E45E4E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Neue Word Dateien mit richtigem Inhalt vorhanden</w:t>
            </w:r>
          </w:p>
        </w:tc>
      </w:tr>
      <w:tr w:rsidR="0060428C" w:rsidRPr="0060428C" w14:paraId="0EBB7E0E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000DDC6" w14:textId="7777777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Tatsächliches Ergebnis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C48C506" w14:textId="7C9D7A94" w:rsidR="0060428C" w:rsidRPr="0060428C" w:rsidRDefault="00E45E4E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>Dateien mit neuem Inhalt vorhanden</w:t>
            </w:r>
          </w:p>
        </w:tc>
      </w:tr>
      <w:tr w:rsidR="0060428C" w:rsidRPr="0060428C" w14:paraId="38690290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9DF90C3" w14:textId="0D08B82B" w:rsidR="0060428C" w:rsidRPr="0060428C" w:rsidRDefault="00D8292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D8292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Erfolgreich</w:t>
            </w:r>
            <w:r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?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0C17317" w14:textId="0890CC02" w:rsidR="0060428C" w:rsidRPr="00DB49E5" w:rsidRDefault="00DC4FBD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36"/>
                <w:szCs w:val="36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 </w:t>
            </w:r>
            <w:r w:rsidR="00DB49E5" w:rsidRPr="00DB49E5">
              <w:rPr>
                <w:rFonts w:ascii="Segoe UI" w:eastAsia="Times New Roman" w:hAnsi="Segoe UI" w:cs="Segoe UI"/>
                <w:color w:val="6A9E1F" w:themeColor="accent4"/>
                <w:sz w:val="36"/>
                <w:szCs w:val="36"/>
                <w:lang w:val="de-CH" w:eastAsia="de-CH"/>
              </w:rPr>
              <w:t>√</w:t>
            </w:r>
          </w:p>
        </w:tc>
      </w:tr>
      <w:tr w:rsidR="0060428C" w:rsidRPr="0060428C" w14:paraId="55421E90" w14:textId="77777777" w:rsidTr="0060428C">
        <w:trPr>
          <w:trHeight w:val="67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94138C" w14:textId="6C6C6057" w:rsidR="0060428C" w:rsidRPr="0060428C" w:rsidRDefault="0060428C" w:rsidP="0060428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Problem</w:t>
            </w:r>
            <w:r w:rsidR="006C6ACA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 xml:space="preserve"> Meldung</w:t>
            </w:r>
            <w:r w:rsidRPr="0060428C">
              <w:rPr>
                <w:rFonts w:ascii="Arial" w:eastAsia="Times New Roman" w:hAnsi="Arial" w:cs="Arial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EBEB567" w14:textId="0CC95780" w:rsidR="0060428C" w:rsidRPr="0060428C" w:rsidRDefault="00DC4FBD" w:rsidP="0060428C">
            <w:pPr>
              <w:spacing w:before="0"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de-CH" w:eastAsia="de-CH"/>
              </w:rPr>
              <w:t xml:space="preserve"> Keine</w:t>
            </w:r>
          </w:p>
        </w:tc>
      </w:tr>
    </w:tbl>
    <w:p w14:paraId="2408F08A" w14:textId="390129A6" w:rsidR="004A247E" w:rsidRDefault="004A247E" w:rsidP="00B01314"/>
    <w:p w14:paraId="7CA78BE3" w14:textId="77777777" w:rsidR="004A247E" w:rsidRDefault="004A247E">
      <w:r>
        <w:br w:type="page"/>
      </w:r>
    </w:p>
    <w:p w14:paraId="7DE13A10" w14:textId="3296402B" w:rsidR="00B01314" w:rsidRDefault="00B01314" w:rsidP="00B01314">
      <w:pPr>
        <w:pStyle w:val="berschrift1"/>
      </w:pPr>
      <w:bookmarkStart w:id="13" w:name="_Toc104282951"/>
      <w:bookmarkStart w:id="14" w:name="_Toc106097955"/>
      <w:bookmarkStart w:id="15" w:name="_Toc106906568"/>
      <w:r>
        <w:lastRenderedPageBreak/>
        <w:t>Zeit- und Auftragsstreue</w:t>
      </w:r>
      <w:bookmarkEnd w:id="13"/>
      <w:bookmarkEnd w:id="14"/>
      <w:bookmarkEnd w:id="15"/>
    </w:p>
    <w:p w14:paraId="49287249" w14:textId="77777777" w:rsidR="00E94203" w:rsidRPr="00E94203" w:rsidRDefault="00E94203" w:rsidP="00E94203"/>
    <w:p w14:paraId="3D3C3407" w14:textId="2FB52AFE" w:rsidR="000D4E93" w:rsidRDefault="00A25AC4" w:rsidP="00A25AC4">
      <w:pPr>
        <w:pStyle w:val="berschrift2"/>
      </w:pPr>
      <w:bookmarkStart w:id="16" w:name="_Zeitplan"/>
      <w:bookmarkStart w:id="17" w:name="_Toc104282952"/>
      <w:bookmarkStart w:id="18" w:name="_Toc106097956"/>
      <w:bookmarkStart w:id="19" w:name="_Toc106906569"/>
      <w:bookmarkEnd w:id="16"/>
      <w:r>
        <w:t>Zeitplan</w:t>
      </w:r>
      <w:bookmarkEnd w:id="17"/>
      <w:bookmarkEnd w:id="18"/>
      <w:bookmarkEnd w:id="19"/>
    </w:p>
    <w:tbl>
      <w:tblPr>
        <w:tblStyle w:val="Listentabelle7farbigAkzent4"/>
        <w:tblW w:w="0" w:type="auto"/>
        <w:tblLook w:val="04A0" w:firstRow="1" w:lastRow="0" w:firstColumn="1" w:lastColumn="0" w:noHBand="0" w:noVBand="1"/>
      </w:tblPr>
      <w:tblGrid>
        <w:gridCol w:w="3828"/>
        <w:gridCol w:w="1701"/>
        <w:gridCol w:w="1984"/>
        <w:gridCol w:w="1558"/>
      </w:tblGrid>
      <w:tr w:rsidR="00292AB0" w14:paraId="58B7AAFC" w14:textId="755610EA" w:rsidTr="00EB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62ECCC0" w14:textId="77777777" w:rsidR="00292AB0" w:rsidRDefault="00292AB0" w:rsidP="004E6905">
            <w:pPr>
              <w:jc w:val="center"/>
            </w:pPr>
            <w:r>
              <w:t>Aufgabe</w:t>
            </w:r>
          </w:p>
        </w:tc>
        <w:tc>
          <w:tcPr>
            <w:tcW w:w="1701" w:type="dxa"/>
          </w:tcPr>
          <w:p w14:paraId="5C71C999" w14:textId="77777777" w:rsidR="00292AB0" w:rsidRDefault="00292AB0" w:rsidP="004E6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Wer?</w:t>
            </w:r>
          </w:p>
        </w:tc>
        <w:tc>
          <w:tcPr>
            <w:tcW w:w="1984" w:type="dxa"/>
          </w:tcPr>
          <w:p w14:paraId="144FE959" w14:textId="77777777" w:rsidR="00292AB0" w:rsidRDefault="00292AB0" w:rsidP="004E6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Bis wann</w:t>
            </w:r>
          </w:p>
        </w:tc>
        <w:tc>
          <w:tcPr>
            <w:tcW w:w="1558" w:type="dxa"/>
          </w:tcPr>
          <w:p w14:paraId="01D3C830" w14:textId="2A054027" w:rsidR="00292AB0" w:rsidRDefault="00292AB0" w:rsidP="004E6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Erledigt?</w:t>
            </w:r>
          </w:p>
        </w:tc>
      </w:tr>
      <w:tr w:rsidR="00292AB0" w14:paraId="4CF466E0" w14:textId="2F7AAED3" w:rsidTr="00E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9277378" w14:textId="77777777" w:rsidR="00292AB0" w:rsidRDefault="00292AB0" w:rsidP="004E6905">
            <w:pPr>
              <w:jc w:val="both"/>
            </w:pPr>
            <w:r>
              <w:t>Dokumentationsvorlage</w:t>
            </w:r>
          </w:p>
        </w:tc>
        <w:tc>
          <w:tcPr>
            <w:tcW w:w="1701" w:type="dxa"/>
          </w:tcPr>
          <w:p w14:paraId="198587FB" w14:textId="77777777" w:rsidR="00292AB0" w:rsidRDefault="00292AB0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1984" w:type="dxa"/>
          </w:tcPr>
          <w:p w14:paraId="32BE634E" w14:textId="344566D7" w:rsidR="00292AB0" w:rsidRDefault="00720D4C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62327">
              <w:t>2</w:t>
            </w:r>
            <w:r>
              <w:t>.</w:t>
            </w:r>
            <w:r w:rsidR="00292AB0">
              <w:t>0</w:t>
            </w:r>
            <w:r>
              <w:t>6</w:t>
            </w:r>
            <w:r w:rsidR="00292AB0">
              <w:t xml:space="preserve"> </w:t>
            </w:r>
            <w:r w:rsidR="00062327">
              <w:t>23:59</w:t>
            </w:r>
          </w:p>
        </w:tc>
        <w:tc>
          <w:tcPr>
            <w:tcW w:w="1558" w:type="dxa"/>
          </w:tcPr>
          <w:p w14:paraId="1091B10B" w14:textId="5A58A491" w:rsidR="00292AB0" w:rsidRDefault="00DB1781" w:rsidP="00003A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292AB0" w14:paraId="318394EB" w14:textId="2354BAF5" w:rsidTr="00EB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71B7A69" w14:textId="67A255F4" w:rsidR="00292AB0" w:rsidRDefault="00720D4C" w:rsidP="004E6905">
            <w:pPr>
              <w:jc w:val="left"/>
            </w:pPr>
            <w:r>
              <w:t>Skript schreiben</w:t>
            </w:r>
          </w:p>
        </w:tc>
        <w:tc>
          <w:tcPr>
            <w:tcW w:w="1701" w:type="dxa"/>
          </w:tcPr>
          <w:p w14:paraId="54340295" w14:textId="62735455" w:rsidR="00292AB0" w:rsidRDefault="00720D4C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  <w:r w:rsidR="00062327">
              <w:t xml:space="preserve"> (Dominic)</w:t>
            </w:r>
          </w:p>
        </w:tc>
        <w:tc>
          <w:tcPr>
            <w:tcW w:w="1984" w:type="dxa"/>
          </w:tcPr>
          <w:p w14:paraId="6A53F24E" w14:textId="649720C3" w:rsidR="00292AB0" w:rsidRDefault="00720D4C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24.06 1</w:t>
            </w:r>
            <w:r w:rsidR="00EB1256">
              <w:t>6:55</w:t>
            </w:r>
          </w:p>
        </w:tc>
        <w:tc>
          <w:tcPr>
            <w:tcW w:w="1558" w:type="dxa"/>
          </w:tcPr>
          <w:p w14:paraId="0495101D" w14:textId="1A466A16" w:rsidR="00292AB0" w:rsidRDefault="00DB1781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292AB0" w14:paraId="3EBD919E" w14:textId="3F9FF813" w:rsidTr="00E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687FBD" w14:textId="77777777" w:rsidR="00292AB0" w:rsidRDefault="00292AB0" w:rsidP="004E6905">
            <w:pPr>
              <w:jc w:val="left"/>
            </w:pPr>
            <w:r>
              <w:t>Testfälle erstellen</w:t>
            </w:r>
          </w:p>
        </w:tc>
        <w:tc>
          <w:tcPr>
            <w:tcW w:w="1701" w:type="dxa"/>
          </w:tcPr>
          <w:p w14:paraId="5BF96DFE" w14:textId="77777777" w:rsidR="00292AB0" w:rsidRDefault="00292AB0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Dominic</w:t>
            </w:r>
          </w:p>
        </w:tc>
        <w:tc>
          <w:tcPr>
            <w:tcW w:w="1984" w:type="dxa"/>
          </w:tcPr>
          <w:p w14:paraId="0AFD9EB1" w14:textId="4FF6F897" w:rsidR="00292AB0" w:rsidRDefault="00720D4C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24.06 1</w:t>
            </w:r>
            <w:r w:rsidR="00EB1256">
              <w:t>6:55</w:t>
            </w:r>
          </w:p>
        </w:tc>
        <w:tc>
          <w:tcPr>
            <w:tcW w:w="1558" w:type="dxa"/>
          </w:tcPr>
          <w:p w14:paraId="76FCC199" w14:textId="1250D160" w:rsidR="00292AB0" w:rsidRDefault="00A375C6" w:rsidP="004E69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292AB0" w14:paraId="0AB580CA" w14:textId="26C50860" w:rsidTr="00EB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019EEB" w14:textId="4CB09B7B" w:rsidR="00292AB0" w:rsidRDefault="00720D4C" w:rsidP="004E6905">
            <w:pPr>
              <w:jc w:val="left"/>
            </w:pPr>
            <w:r>
              <w:t>Bugs vor Release fixen</w:t>
            </w:r>
          </w:p>
        </w:tc>
        <w:tc>
          <w:tcPr>
            <w:tcW w:w="1701" w:type="dxa"/>
          </w:tcPr>
          <w:p w14:paraId="163A757D" w14:textId="7972FD6E" w:rsidR="00292AB0" w:rsidRDefault="00EB1256" w:rsidP="004079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984" w:type="dxa"/>
          </w:tcPr>
          <w:p w14:paraId="5BBA0743" w14:textId="7E04D68C" w:rsidR="00292AB0" w:rsidRDefault="00720D4C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24.06 1</w:t>
            </w:r>
            <w:r w:rsidR="00EB1256">
              <w:t>6</w:t>
            </w:r>
            <w:r>
              <w:t>:</w:t>
            </w:r>
            <w:r w:rsidR="00EB1256">
              <w:t>55</w:t>
            </w:r>
          </w:p>
        </w:tc>
        <w:tc>
          <w:tcPr>
            <w:tcW w:w="1558" w:type="dxa"/>
          </w:tcPr>
          <w:p w14:paraId="6FDF1294" w14:textId="6BAD5356" w:rsidR="00292AB0" w:rsidRDefault="00567958" w:rsidP="004E69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EB1256" w14:paraId="37741E7C" w14:textId="77777777" w:rsidTr="00E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4E385FE" w14:textId="48ADF234" w:rsidR="00EB1256" w:rsidRDefault="00EB1256" w:rsidP="00EB1256">
            <w:pPr>
              <w:jc w:val="left"/>
            </w:pPr>
            <w:r>
              <w:t>Nutzeranleitung schreiben</w:t>
            </w:r>
          </w:p>
        </w:tc>
        <w:tc>
          <w:tcPr>
            <w:tcW w:w="1701" w:type="dxa"/>
          </w:tcPr>
          <w:p w14:paraId="279812F4" w14:textId="67FCDB2B" w:rsidR="00EB1256" w:rsidRDefault="00EB1256" w:rsidP="00EB1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1984" w:type="dxa"/>
          </w:tcPr>
          <w:p w14:paraId="101BDE87" w14:textId="50FD2E6D" w:rsidR="00EB1256" w:rsidRDefault="00EB1256" w:rsidP="00EB1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24.06 16:55</w:t>
            </w:r>
          </w:p>
        </w:tc>
        <w:tc>
          <w:tcPr>
            <w:tcW w:w="1558" w:type="dxa"/>
          </w:tcPr>
          <w:p w14:paraId="1834AA40" w14:textId="1F967E01" w:rsidR="00EB1256" w:rsidRDefault="00EB1256" w:rsidP="00EB12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101BF7" w14:paraId="65E2EAF0" w14:textId="77777777" w:rsidTr="00EB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6C6803" w14:textId="23344F1E" w:rsidR="00101BF7" w:rsidRDefault="00101BF7" w:rsidP="00101BF7">
            <w:pPr>
              <w:jc w:val="left"/>
            </w:pPr>
            <w:r>
              <w:t>Gefundene Fehler schreiben</w:t>
            </w:r>
          </w:p>
        </w:tc>
        <w:tc>
          <w:tcPr>
            <w:tcW w:w="1701" w:type="dxa"/>
          </w:tcPr>
          <w:p w14:paraId="16DF1768" w14:textId="084D0EBE" w:rsidR="00101BF7" w:rsidRDefault="00101BF7" w:rsidP="00101B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1984" w:type="dxa"/>
          </w:tcPr>
          <w:p w14:paraId="07919BDE" w14:textId="4E5EC664" w:rsidR="00101BF7" w:rsidRDefault="00101BF7" w:rsidP="00101B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 16:55</w:t>
            </w:r>
          </w:p>
        </w:tc>
        <w:tc>
          <w:tcPr>
            <w:tcW w:w="1558" w:type="dxa"/>
          </w:tcPr>
          <w:p w14:paraId="78155821" w14:textId="24EDD960" w:rsidR="00101BF7" w:rsidRDefault="00101BF7" w:rsidP="00101B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163BC4" w14:paraId="0A28C5C7" w14:textId="77777777" w:rsidTr="00E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C3DE140" w14:textId="3C61E804" w:rsidR="00163BC4" w:rsidRDefault="00163BC4" w:rsidP="00163BC4">
            <w:pPr>
              <w:jc w:val="left"/>
            </w:pPr>
            <w:r>
              <w:t>Vollversion vorbereiten</w:t>
            </w:r>
          </w:p>
        </w:tc>
        <w:tc>
          <w:tcPr>
            <w:tcW w:w="1701" w:type="dxa"/>
          </w:tcPr>
          <w:p w14:paraId="5CF72698" w14:textId="1FC773FE" w:rsidR="00163BC4" w:rsidRDefault="00163BC4" w:rsidP="00163B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984" w:type="dxa"/>
          </w:tcPr>
          <w:p w14:paraId="109086F7" w14:textId="791833DA" w:rsidR="00163BC4" w:rsidRDefault="00163BC4" w:rsidP="00163B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24.06 16:55</w:t>
            </w:r>
          </w:p>
        </w:tc>
        <w:tc>
          <w:tcPr>
            <w:tcW w:w="1558" w:type="dxa"/>
          </w:tcPr>
          <w:p w14:paraId="13965ADF" w14:textId="270A1B39" w:rsidR="00163BC4" w:rsidRDefault="00163BC4" w:rsidP="00163B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163BC4" w14:paraId="5257F027" w14:textId="77777777" w:rsidTr="00EB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53AC2BC" w14:textId="21AAEB55" w:rsidR="00163BC4" w:rsidRDefault="00163BC4" w:rsidP="00163BC4">
            <w:pPr>
              <w:jc w:val="left"/>
            </w:pPr>
            <w:r>
              <w:t>Vollversion veröffentlichen</w:t>
            </w:r>
          </w:p>
        </w:tc>
        <w:tc>
          <w:tcPr>
            <w:tcW w:w="1701" w:type="dxa"/>
          </w:tcPr>
          <w:p w14:paraId="7A4D9064" w14:textId="0BA4F0A9" w:rsidR="00163BC4" w:rsidRDefault="00163BC4" w:rsidP="00163B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</w:t>
            </w:r>
          </w:p>
        </w:tc>
        <w:tc>
          <w:tcPr>
            <w:tcW w:w="1984" w:type="dxa"/>
          </w:tcPr>
          <w:p w14:paraId="0CA95454" w14:textId="070DA357" w:rsidR="00163BC4" w:rsidRDefault="00163BC4" w:rsidP="00163B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24.06 16:55</w:t>
            </w:r>
          </w:p>
        </w:tc>
        <w:tc>
          <w:tcPr>
            <w:tcW w:w="1558" w:type="dxa"/>
          </w:tcPr>
          <w:p w14:paraId="5714C1B4" w14:textId="3329EB9B" w:rsidR="00163BC4" w:rsidRDefault="00163BC4" w:rsidP="00163B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</w:tbl>
    <w:p w14:paraId="00CEB0E5" w14:textId="42AE6CD0" w:rsidR="004A247E" w:rsidRDefault="004A247E"/>
    <w:p w14:paraId="1B729F8C" w14:textId="33B7A612" w:rsidR="00AE6851" w:rsidRDefault="00AE6851" w:rsidP="00AE6851">
      <w:pPr>
        <w:pStyle w:val="berschrift1"/>
      </w:pPr>
      <w:bookmarkStart w:id="20" w:name="_Toc106097957"/>
      <w:bookmarkStart w:id="21" w:name="_Toc106906570"/>
      <w:r>
        <w:t>Changelog</w:t>
      </w:r>
      <w:bookmarkEnd w:id="20"/>
      <w:bookmarkEnd w:id="21"/>
    </w:p>
    <w:p w14:paraId="76DE35CB" w14:textId="05B41F07" w:rsidR="00AE6851" w:rsidRDefault="00D417C3" w:rsidP="00D417C3">
      <w:pPr>
        <w:pStyle w:val="berschrift2"/>
      </w:pPr>
      <w:bookmarkStart w:id="22" w:name="_Toc106906571"/>
      <w:r>
        <w:t>VerSion 0.25</w:t>
      </w:r>
      <w:bookmarkEnd w:id="22"/>
    </w:p>
    <w:p w14:paraId="4EB59C20" w14:textId="3A5BA8AA" w:rsidR="00D417C3" w:rsidRDefault="00D417C3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Das erste </w:t>
      </w:r>
      <w:r w:rsidR="00062327">
        <w:t>PowerShell</w:t>
      </w:r>
      <w:r>
        <w:t xml:space="preserve"> Skript wurde hinzugefügt</w:t>
      </w:r>
    </w:p>
    <w:p w14:paraId="60135241" w14:textId="350D708A" w:rsidR="00946357" w:rsidRDefault="00D417C3" w:rsidP="00946357">
      <w:pPr>
        <w:pStyle w:val="Listenabsatz"/>
        <w:numPr>
          <w:ilvl w:val="0"/>
          <w:numId w:val="43"/>
        </w:numPr>
        <w:ind w:left="284" w:hanging="284"/>
      </w:pPr>
      <w:r>
        <w:t>Die Ordnerstruktur wurde erstellt</w:t>
      </w:r>
    </w:p>
    <w:p w14:paraId="2AD8A93D" w14:textId="77777777" w:rsidR="00D417C3" w:rsidRDefault="00D417C3" w:rsidP="004A247E">
      <w:pPr>
        <w:spacing w:before="0" w:after="80"/>
        <w:ind w:left="284" w:hanging="284"/>
      </w:pPr>
    </w:p>
    <w:p w14:paraId="6A58EF1E" w14:textId="70061654" w:rsidR="00D417C3" w:rsidRDefault="00D417C3" w:rsidP="00D417C3">
      <w:pPr>
        <w:pStyle w:val="berschrift2"/>
      </w:pPr>
      <w:bookmarkStart w:id="23" w:name="_Toc106906572"/>
      <w:r>
        <w:t>Version 0.5</w:t>
      </w:r>
      <w:bookmarkEnd w:id="23"/>
    </w:p>
    <w:p w14:paraId="7695D764" w14:textId="2237041F" w:rsidR="004A247E" w:rsidRDefault="00720D4C" w:rsidP="004A247E">
      <w:pPr>
        <w:pStyle w:val="Listenabsatz"/>
        <w:numPr>
          <w:ilvl w:val="0"/>
          <w:numId w:val="43"/>
        </w:numPr>
        <w:ind w:left="284" w:hanging="284"/>
      </w:pPr>
      <w:r>
        <w:t>Word Dateien werden mit Namen der Source Datei erstellt</w:t>
      </w:r>
      <w:bookmarkStart w:id="24" w:name="_Toc106906573"/>
    </w:p>
    <w:p w14:paraId="33A5D667" w14:textId="77777777" w:rsidR="004A247E" w:rsidRDefault="004A247E" w:rsidP="004A247E">
      <w:pPr>
        <w:spacing w:before="0" w:after="80"/>
      </w:pPr>
    </w:p>
    <w:p w14:paraId="2E6BD343" w14:textId="485D4E2F" w:rsidR="00D417C3" w:rsidRDefault="00D417C3" w:rsidP="00D417C3">
      <w:pPr>
        <w:pStyle w:val="berschrift2"/>
      </w:pPr>
      <w:r>
        <w:t>Version 0.75</w:t>
      </w:r>
      <w:bookmarkEnd w:id="24"/>
    </w:p>
    <w:p w14:paraId="4F0BEB09" w14:textId="3DEF61AE" w:rsidR="00946357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>Template hinzugefügt</w:t>
      </w:r>
    </w:p>
    <w:p w14:paraId="55AAFBCF" w14:textId="77777777" w:rsidR="00720D4C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>Header wird ohne Formatierung kopiert</w:t>
      </w:r>
    </w:p>
    <w:p w14:paraId="238316B8" w14:textId="5C743372" w:rsidR="00720D4C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Inhalt wird kopiert </w:t>
      </w:r>
    </w:p>
    <w:p w14:paraId="3E8D4ED8" w14:textId="0991DABB" w:rsidR="0083570B" w:rsidRDefault="0083570B" w:rsidP="004A247E">
      <w:pPr>
        <w:spacing w:before="0" w:after="80"/>
      </w:pPr>
    </w:p>
    <w:p w14:paraId="14AFDCFE" w14:textId="05862DBA" w:rsidR="00D417C3" w:rsidRPr="00D417C3" w:rsidRDefault="00D417C3" w:rsidP="00D417C3">
      <w:pPr>
        <w:pStyle w:val="berschrift2"/>
      </w:pPr>
      <w:bookmarkStart w:id="25" w:name="_Toc106906574"/>
      <w:r>
        <w:t>Version 1</w:t>
      </w:r>
      <w:bookmarkEnd w:id="25"/>
    </w:p>
    <w:p w14:paraId="34631759" w14:textId="0E179D27" w:rsidR="00095890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>Header und Footer werden nach Template in die Ziel Datei eingefügt</w:t>
      </w:r>
    </w:p>
    <w:p w14:paraId="3AF4910C" w14:textId="05C665EA" w:rsidR="00720D4C" w:rsidRDefault="00720D4C" w:rsidP="00D417C3">
      <w:pPr>
        <w:pStyle w:val="Listenabsatz"/>
        <w:numPr>
          <w:ilvl w:val="0"/>
          <w:numId w:val="43"/>
        </w:numPr>
        <w:ind w:left="284" w:hanging="284"/>
      </w:pPr>
      <w:r>
        <w:t xml:space="preserve">Formatierung wird übernommen beim </w:t>
      </w:r>
      <w:r w:rsidR="00062327">
        <w:t>Kopieren</w:t>
      </w:r>
      <w:r>
        <w:t xml:space="preserve"> der Objekte</w:t>
      </w:r>
    </w:p>
    <w:p w14:paraId="3CCE03C6" w14:textId="2174C02F" w:rsidR="00062327" w:rsidRDefault="00062327" w:rsidP="00D417C3">
      <w:pPr>
        <w:pStyle w:val="Listenabsatz"/>
        <w:numPr>
          <w:ilvl w:val="0"/>
          <w:numId w:val="43"/>
        </w:numPr>
        <w:ind w:left="284" w:hanging="284"/>
      </w:pPr>
      <w:r>
        <w:t>Nuzteranleitung</w:t>
      </w:r>
      <w:r w:rsidR="00101BF7">
        <w:t xml:space="preserve"> mit Fehlerbericht</w:t>
      </w:r>
      <w:r>
        <w:t xml:space="preserve"> wurde geschrieben</w:t>
      </w:r>
    </w:p>
    <w:p w14:paraId="64822DC1" w14:textId="4212FCBA" w:rsidR="00062327" w:rsidRDefault="00062327" w:rsidP="00D417C3">
      <w:pPr>
        <w:pStyle w:val="Listenabsatz"/>
        <w:numPr>
          <w:ilvl w:val="0"/>
          <w:numId w:val="43"/>
        </w:numPr>
        <w:ind w:left="284" w:hanging="284"/>
      </w:pPr>
      <w:r>
        <w:t>Skript wurde Nutzerfreundlicher gestaltet</w:t>
      </w:r>
    </w:p>
    <w:p w14:paraId="6D765285" w14:textId="0CE7C0F0" w:rsidR="0083570B" w:rsidRDefault="0083570B" w:rsidP="00D417C3">
      <w:pPr>
        <w:pStyle w:val="Listenabsatz"/>
        <w:numPr>
          <w:ilvl w:val="0"/>
          <w:numId w:val="43"/>
        </w:numPr>
        <w:ind w:left="284" w:hanging="284"/>
      </w:pPr>
      <w:r>
        <w:t>Dokumentation wurde aktualisiert</w:t>
      </w:r>
    </w:p>
    <w:p w14:paraId="53BA16AA" w14:textId="5790169B" w:rsidR="00720D4C" w:rsidRDefault="00720D4C" w:rsidP="00720D4C">
      <w:pPr>
        <w:pStyle w:val="berschrift1"/>
      </w:pPr>
      <w:bookmarkStart w:id="26" w:name="_Toc106906575"/>
      <w:r>
        <w:lastRenderedPageBreak/>
        <w:t>Source</w:t>
      </w:r>
      <w:bookmarkEnd w:id="26"/>
    </w:p>
    <w:p w14:paraId="17D9BDA2" w14:textId="10DB986F" w:rsidR="00A9667F" w:rsidRPr="00952BD7" w:rsidRDefault="00491260" w:rsidP="00952BD7">
      <w:r>
        <w:t xml:space="preserve">Das gesamte Projekt </w:t>
      </w:r>
      <w:r w:rsidR="00EA5885">
        <w:t>findet sich</w:t>
      </w:r>
      <w:r>
        <w:t xml:space="preserve"> auch </w:t>
      </w:r>
      <w:r w:rsidR="00EA5885">
        <w:t>auf</w:t>
      </w:r>
      <w:r>
        <w:t xml:space="preserve"> </w:t>
      </w:r>
      <w:r w:rsidR="00EA5885">
        <w:t>GitHub</w:t>
      </w:r>
      <w:r w:rsidR="00A9667F">
        <w:t xml:space="preserve"> </w:t>
      </w:r>
      <w:hyperlink r:id="rId9" w:history="1">
        <w:r w:rsidR="00B90A70" w:rsidRPr="00B90A70">
          <w:rPr>
            <w:rStyle w:val="Hyperlink"/>
          </w:rPr>
          <w:t>[LINK]</w:t>
        </w:r>
      </w:hyperlink>
      <w:r w:rsidR="00B90A70">
        <w:t xml:space="preserve"> </w:t>
      </w:r>
    </w:p>
    <w:sectPr w:rsidR="00A9667F" w:rsidRPr="00952BD7" w:rsidSect="00CD7D13">
      <w:headerReference w:type="default" r:id="rId10"/>
      <w:footerReference w:type="default" r:id="rId11"/>
      <w:type w:val="continuous"/>
      <w:pgSz w:w="11906" w:h="16838"/>
      <w:pgMar w:top="1418" w:right="1134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5FDC" w14:textId="77777777" w:rsidR="00394ECF" w:rsidRDefault="00394ECF" w:rsidP="001B246B">
      <w:r>
        <w:separator/>
      </w:r>
    </w:p>
    <w:p w14:paraId="47535C8E" w14:textId="77777777" w:rsidR="00394ECF" w:rsidRDefault="00394ECF" w:rsidP="001B246B"/>
  </w:endnote>
  <w:endnote w:type="continuationSeparator" w:id="0">
    <w:p w14:paraId="34EE159C" w14:textId="77777777" w:rsidR="00394ECF" w:rsidRDefault="00394ECF" w:rsidP="001B246B">
      <w:r>
        <w:continuationSeparator/>
      </w:r>
    </w:p>
    <w:p w14:paraId="2CBFD07F" w14:textId="77777777" w:rsidR="00394ECF" w:rsidRDefault="00394ECF" w:rsidP="001B246B"/>
  </w:endnote>
  <w:endnote w:type="continuationNotice" w:id="1">
    <w:p w14:paraId="20D5CFCE" w14:textId="77777777" w:rsidR="00394ECF" w:rsidRDefault="00394E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0650" w14:textId="7E0775A0" w:rsidR="00D417C3" w:rsidRDefault="00D417C3" w:rsidP="00415807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C210E9">
      <w:rPr>
        <w:noProof/>
      </w:rPr>
      <w:t>23.06.2022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552A0">
      <w:rPr>
        <w:noProof/>
      </w:rPr>
      <w:t>1</w:t>
    </w:r>
    <w:r>
      <w:fldChar w:fldCharType="end"/>
    </w:r>
  </w:p>
  <w:p w14:paraId="18712B3B" w14:textId="77777777" w:rsidR="00D417C3" w:rsidRDefault="00D417C3"/>
  <w:p w14:paraId="11AE650D" w14:textId="77777777" w:rsidR="00D417C3" w:rsidRDefault="00D417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E46F" w14:textId="77777777" w:rsidR="00394ECF" w:rsidRDefault="00394ECF" w:rsidP="001B246B">
      <w:r>
        <w:separator/>
      </w:r>
    </w:p>
    <w:p w14:paraId="3D032E72" w14:textId="77777777" w:rsidR="00394ECF" w:rsidRDefault="00394ECF" w:rsidP="001B246B"/>
  </w:footnote>
  <w:footnote w:type="continuationSeparator" w:id="0">
    <w:p w14:paraId="792D5D0C" w14:textId="77777777" w:rsidR="00394ECF" w:rsidRDefault="00394ECF" w:rsidP="001B246B">
      <w:r>
        <w:continuationSeparator/>
      </w:r>
    </w:p>
    <w:p w14:paraId="5C57A12D" w14:textId="77777777" w:rsidR="00394ECF" w:rsidRDefault="00394ECF" w:rsidP="001B246B"/>
  </w:footnote>
  <w:footnote w:type="continuationNotice" w:id="1">
    <w:p w14:paraId="2B1C27BB" w14:textId="77777777" w:rsidR="00394ECF" w:rsidRDefault="00394E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64D6C" w14:textId="5BE2B71A" w:rsidR="00D417C3" w:rsidRPr="00D0069A" w:rsidRDefault="00CB3A04" w:rsidP="00415807">
    <w:pPr>
      <w:pStyle w:val="Kopfzeile"/>
      <w:rPr>
        <w:lang w:val="en-US"/>
      </w:rPr>
    </w:pPr>
    <w:r>
      <w:rPr>
        <w:lang w:val="en-US"/>
      </w:rPr>
      <w:t>TgN</w:t>
    </w:r>
    <w:r w:rsidR="00D417C3" w:rsidRPr="00D0069A">
      <w:rPr>
        <w:lang w:val="en-US"/>
      </w:rPr>
      <w:tab/>
    </w:r>
    <w:r w:rsidR="00D417C3" w:rsidRPr="00D0069A">
      <w:rPr>
        <w:lang w:val="en-US"/>
      </w:rPr>
      <w:tab/>
      <w:t>S-INF21dL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2E80E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480B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8F1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007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1252A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80EE3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249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B4C3A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A6156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605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078D2"/>
    <w:multiLevelType w:val="multilevel"/>
    <w:tmpl w:val="ADB4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727E2"/>
    <w:multiLevelType w:val="hybridMultilevel"/>
    <w:tmpl w:val="A31E3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92202"/>
    <w:multiLevelType w:val="hybridMultilevel"/>
    <w:tmpl w:val="C2D26AB8"/>
    <w:lvl w:ilvl="0" w:tplc="B53E8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0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43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CE8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4A7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C9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5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DC6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202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60F6312"/>
    <w:multiLevelType w:val="hybridMultilevel"/>
    <w:tmpl w:val="F4AC15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1C545D"/>
    <w:multiLevelType w:val="hybridMultilevel"/>
    <w:tmpl w:val="6980BF86"/>
    <w:lvl w:ilvl="0" w:tplc="2B8A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F24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A8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10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B0B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0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5C3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25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E4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64503B3"/>
    <w:multiLevelType w:val="hybridMultilevel"/>
    <w:tmpl w:val="523E6D46"/>
    <w:lvl w:ilvl="0" w:tplc="9EF6F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E2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B0C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26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B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86E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48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08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44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72F2DF1"/>
    <w:multiLevelType w:val="hybridMultilevel"/>
    <w:tmpl w:val="81EA84FE"/>
    <w:lvl w:ilvl="0" w:tplc="0807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8469BF"/>
    <w:multiLevelType w:val="hybridMultilevel"/>
    <w:tmpl w:val="0388F398"/>
    <w:lvl w:ilvl="0" w:tplc="A51E0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0D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43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E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8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A0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E1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0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BB4C62"/>
    <w:multiLevelType w:val="hybridMultilevel"/>
    <w:tmpl w:val="19C89550"/>
    <w:lvl w:ilvl="0" w:tplc="8E78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E2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00D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6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A4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8D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A5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A5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E06DD"/>
    <w:multiLevelType w:val="hybridMultilevel"/>
    <w:tmpl w:val="1A44E968"/>
    <w:lvl w:ilvl="0" w:tplc="C9928B3E">
      <w:start w:val="1"/>
      <w:numFmt w:val="bullet"/>
      <w:lvlText w:val="֍"/>
      <w:lvlJc w:val="left"/>
      <w:pPr>
        <w:ind w:left="1287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3B353E8"/>
    <w:multiLevelType w:val="hybridMultilevel"/>
    <w:tmpl w:val="71E28912"/>
    <w:lvl w:ilvl="0" w:tplc="0652D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D84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E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6C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C8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9C2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E9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18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60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8EE6D30"/>
    <w:multiLevelType w:val="hybridMultilevel"/>
    <w:tmpl w:val="47C6E556"/>
    <w:lvl w:ilvl="0" w:tplc="0807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CC2519A"/>
    <w:multiLevelType w:val="hybridMultilevel"/>
    <w:tmpl w:val="708C2C1E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FF91CEF"/>
    <w:multiLevelType w:val="hybridMultilevel"/>
    <w:tmpl w:val="5ED4497C"/>
    <w:lvl w:ilvl="0" w:tplc="0407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1222090"/>
    <w:multiLevelType w:val="multilevel"/>
    <w:tmpl w:val="C816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1A0A43"/>
    <w:multiLevelType w:val="multilevel"/>
    <w:tmpl w:val="A4B6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56AE6"/>
    <w:multiLevelType w:val="hybridMultilevel"/>
    <w:tmpl w:val="6EE005B4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E48089F"/>
    <w:multiLevelType w:val="hybridMultilevel"/>
    <w:tmpl w:val="E7A68DD8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08205CC"/>
    <w:multiLevelType w:val="hybridMultilevel"/>
    <w:tmpl w:val="19345796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C286D63"/>
    <w:multiLevelType w:val="hybridMultilevel"/>
    <w:tmpl w:val="90AA38A2"/>
    <w:lvl w:ilvl="0" w:tplc="0807000F">
      <w:start w:val="1"/>
      <w:numFmt w:val="decimal"/>
      <w:lvlText w:val="%1."/>
      <w:lvlJc w:val="left"/>
      <w:pPr>
        <w:ind w:left="1287" w:hanging="360"/>
      </w:pPr>
    </w:lvl>
    <w:lvl w:ilvl="1" w:tplc="08070019" w:tentative="1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D447797"/>
    <w:multiLevelType w:val="hybridMultilevel"/>
    <w:tmpl w:val="443C433E"/>
    <w:lvl w:ilvl="0" w:tplc="F252F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0E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E7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AB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0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8C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8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03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0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3913BDF"/>
    <w:multiLevelType w:val="hybridMultilevel"/>
    <w:tmpl w:val="26D2C20E"/>
    <w:lvl w:ilvl="0" w:tplc="2C007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C6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044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E7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00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E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8E9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06C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0D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4A87BCC"/>
    <w:multiLevelType w:val="hybridMultilevel"/>
    <w:tmpl w:val="2612F8B2"/>
    <w:lvl w:ilvl="0" w:tplc="7E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A62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A0C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EA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42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3C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426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B46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44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5032C45"/>
    <w:multiLevelType w:val="hybridMultilevel"/>
    <w:tmpl w:val="8B3A9A36"/>
    <w:lvl w:ilvl="0" w:tplc="3D3446B2">
      <w:start w:val="26"/>
      <w:numFmt w:val="bullet"/>
      <w:lvlText w:val="•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FEE6CD2"/>
    <w:multiLevelType w:val="hybridMultilevel"/>
    <w:tmpl w:val="F3A80FC2"/>
    <w:lvl w:ilvl="0" w:tplc="0C2E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843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F2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A9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C2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C2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8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869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7AA342C"/>
    <w:multiLevelType w:val="hybridMultilevel"/>
    <w:tmpl w:val="8F24FE5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0E13D1"/>
    <w:multiLevelType w:val="multilevel"/>
    <w:tmpl w:val="F5066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1007EC"/>
    <w:multiLevelType w:val="hybridMultilevel"/>
    <w:tmpl w:val="2FBCC1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F979F5"/>
    <w:multiLevelType w:val="multilevel"/>
    <w:tmpl w:val="AF189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BC1E33"/>
    <w:multiLevelType w:val="multilevel"/>
    <w:tmpl w:val="94C02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AD4FD9"/>
    <w:multiLevelType w:val="hybridMultilevel"/>
    <w:tmpl w:val="F3E2B568"/>
    <w:lvl w:ilvl="0" w:tplc="0407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4D85480"/>
    <w:multiLevelType w:val="hybridMultilevel"/>
    <w:tmpl w:val="DE18028A"/>
    <w:lvl w:ilvl="0" w:tplc="9F62D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9A9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04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62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82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29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6AA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2E4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6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DC71161"/>
    <w:multiLevelType w:val="multilevel"/>
    <w:tmpl w:val="C5D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1"/>
  </w:num>
  <w:num w:numId="3">
    <w:abstractNumId w:val="37"/>
  </w:num>
  <w:num w:numId="4">
    <w:abstractNumId w:val="22"/>
  </w:num>
  <w:num w:numId="5">
    <w:abstractNumId w:val="28"/>
  </w:num>
  <w:num w:numId="6">
    <w:abstractNumId w:val="19"/>
  </w:num>
  <w:num w:numId="7">
    <w:abstractNumId w:val="16"/>
  </w:num>
  <w:num w:numId="8">
    <w:abstractNumId w:val="33"/>
  </w:num>
  <w:num w:numId="9">
    <w:abstractNumId w:val="29"/>
  </w:num>
  <w:num w:numId="10">
    <w:abstractNumId w:val="38"/>
  </w:num>
  <w:num w:numId="11">
    <w:abstractNumId w:val="42"/>
  </w:num>
  <w:num w:numId="12">
    <w:abstractNumId w:val="26"/>
  </w:num>
  <w:num w:numId="13">
    <w:abstractNumId w:val="39"/>
  </w:num>
  <w:num w:numId="14">
    <w:abstractNumId w:val="36"/>
  </w:num>
  <w:num w:numId="15">
    <w:abstractNumId w:val="4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</w:num>
  <w:num w:numId="27">
    <w:abstractNumId w:val="31"/>
  </w:num>
  <w:num w:numId="28">
    <w:abstractNumId w:val="41"/>
  </w:num>
  <w:num w:numId="29">
    <w:abstractNumId w:val="14"/>
  </w:num>
  <w:num w:numId="30">
    <w:abstractNumId w:val="34"/>
  </w:num>
  <w:num w:numId="31">
    <w:abstractNumId w:val="32"/>
  </w:num>
  <w:num w:numId="32">
    <w:abstractNumId w:val="15"/>
  </w:num>
  <w:num w:numId="33">
    <w:abstractNumId w:val="12"/>
  </w:num>
  <w:num w:numId="34">
    <w:abstractNumId w:val="35"/>
  </w:num>
  <w:num w:numId="35">
    <w:abstractNumId w:val="20"/>
  </w:num>
  <w:num w:numId="36">
    <w:abstractNumId w:val="30"/>
  </w:num>
  <w:num w:numId="37">
    <w:abstractNumId w:val="27"/>
  </w:num>
  <w:num w:numId="38">
    <w:abstractNumId w:val="17"/>
  </w:num>
  <w:num w:numId="39">
    <w:abstractNumId w:val="11"/>
  </w:num>
  <w:num w:numId="40">
    <w:abstractNumId w:val="24"/>
  </w:num>
  <w:num w:numId="41">
    <w:abstractNumId w:val="10"/>
  </w:num>
  <w:num w:numId="42">
    <w:abstractNumId w:val="2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FB"/>
    <w:rsid w:val="00000352"/>
    <w:rsid w:val="00003AD3"/>
    <w:rsid w:val="000045EF"/>
    <w:rsid w:val="00004E60"/>
    <w:rsid w:val="000069FF"/>
    <w:rsid w:val="000070EE"/>
    <w:rsid w:val="000126E0"/>
    <w:rsid w:val="000148B8"/>
    <w:rsid w:val="00016F5D"/>
    <w:rsid w:val="00022607"/>
    <w:rsid w:val="00023216"/>
    <w:rsid w:val="000307AC"/>
    <w:rsid w:val="0003278E"/>
    <w:rsid w:val="00033183"/>
    <w:rsid w:val="00037A1A"/>
    <w:rsid w:val="00037A38"/>
    <w:rsid w:val="00037A68"/>
    <w:rsid w:val="000400C0"/>
    <w:rsid w:val="000405B5"/>
    <w:rsid w:val="00042089"/>
    <w:rsid w:val="0004393D"/>
    <w:rsid w:val="00047F1C"/>
    <w:rsid w:val="00051778"/>
    <w:rsid w:val="0005200E"/>
    <w:rsid w:val="0005259F"/>
    <w:rsid w:val="00053192"/>
    <w:rsid w:val="00054F6B"/>
    <w:rsid w:val="000552A0"/>
    <w:rsid w:val="00061BC2"/>
    <w:rsid w:val="00062327"/>
    <w:rsid w:val="000649DD"/>
    <w:rsid w:val="00065D6C"/>
    <w:rsid w:val="000668A9"/>
    <w:rsid w:val="0007209C"/>
    <w:rsid w:val="000728C1"/>
    <w:rsid w:val="00073FF6"/>
    <w:rsid w:val="00080D6C"/>
    <w:rsid w:val="00080DC0"/>
    <w:rsid w:val="000819D7"/>
    <w:rsid w:val="00083A5B"/>
    <w:rsid w:val="00083F40"/>
    <w:rsid w:val="00086574"/>
    <w:rsid w:val="00090482"/>
    <w:rsid w:val="00090547"/>
    <w:rsid w:val="00093DAA"/>
    <w:rsid w:val="000945BF"/>
    <w:rsid w:val="0009470D"/>
    <w:rsid w:val="00094DB8"/>
    <w:rsid w:val="000953B5"/>
    <w:rsid w:val="00095890"/>
    <w:rsid w:val="00095EE0"/>
    <w:rsid w:val="000A0BD4"/>
    <w:rsid w:val="000A0E4E"/>
    <w:rsid w:val="000A2CD5"/>
    <w:rsid w:val="000A6C05"/>
    <w:rsid w:val="000B4949"/>
    <w:rsid w:val="000C2C98"/>
    <w:rsid w:val="000C4DDE"/>
    <w:rsid w:val="000C65DA"/>
    <w:rsid w:val="000D393D"/>
    <w:rsid w:val="000D4E93"/>
    <w:rsid w:val="000E0658"/>
    <w:rsid w:val="000E47C0"/>
    <w:rsid w:val="000E691D"/>
    <w:rsid w:val="000F1884"/>
    <w:rsid w:val="000F2FB1"/>
    <w:rsid w:val="000F30B7"/>
    <w:rsid w:val="000F594B"/>
    <w:rsid w:val="00100DA8"/>
    <w:rsid w:val="00101212"/>
    <w:rsid w:val="001013A9"/>
    <w:rsid w:val="00101BF7"/>
    <w:rsid w:val="00102013"/>
    <w:rsid w:val="0010404A"/>
    <w:rsid w:val="00105328"/>
    <w:rsid w:val="00111980"/>
    <w:rsid w:val="001140B5"/>
    <w:rsid w:val="0011718F"/>
    <w:rsid w:val="001176DE"/>
    <w:rsid w:val="00117C92"/>
    <w:rsid w:val="00122EDF"/>
    <w:rsid w:val="001239D6"/>
    <w:rsid w:val="00126962"/>
    <w:rsid w:val="00130F5E"/>
    <w:rsid w:val="001310BE"/>
    <w:rsid w:val="00131186"/>
    <w:rsid w:val="00131207"/>
    <w:rsid w:val="00132179"/>
    <w:rsid w:val="00134437"/>
    <w:rsid w:val="00136859"/>
    <w:rsid w:val="00137900"/>
    <w:rsid w:val="001400FC"/>
    <w:rsid w:val="00140B14"/>
    <w:rsid w:val="001440AE"/>
    <w:rsid w:val="00144330"/>
    <w:rsid w:val="00144D13"/>
    <w:rsid w:val="00146C5C"/>
    <w:rsid w:val="0014763C"/>
    <w:rsid w:val="001478E2"/>
    <w:rsid w:val="00151D74"/>
    <w:rsid w:val="00152EA0"/>
    <w:rsid w:val="00154C68"/>
    <w:rsid w:val="001602ED"/>
    <w:rsid w:val="00160FD9"/>
    <w:rsid w:val="001628B1"/>
    <w:rsid w:val="00163BC4"/>
    <w:rsid w:val="0016665B"/>
    <w:rsid w:val="001668ED"/>
    <w:rsid w:val="001671E0"/>
    <w:rsid w:val="0016785E"/>
    <w:rsid w:val="0016786F"/>
    <w:rsid w:val="0016799C"/>
    <w:rsid w:val="0017351C"/>
    <w:rsid w:val="001743A1"/>
    <w:rsid w:val="00176667"/>
    <w:rsid w:val="00176BE7"/>
    <w:rsid w:val="00183A40"/>
    <w:rsid w:val="00190058"/>
    <w:rsid w:val="00194C45"/>
    <w:rsid w:val="00195023"/>
    <w:rsid w:val="00195559"/>
    <w:rsid w:val="00195FD8"/>
    <w:rsid w:val="001960B9"/>
    <w:rsid w:val="00197F58"/>
    <w:rsid w:val="001A4932"/>
    <w:rsid w:val="001A50AF"/>
    <w:rsid w:val="001A717E"/>
    <w:rsid w:val="001A754E"/>
    <w:rsid w:val="001A75D5"/>
    <w:rsid w:val="001B246B"/>
    <w:rsid w:val="001B3577"/>
    <w:rsid w:val="001B46F5"/>
    <w:rsid w:val="001B4CF5"/>
    <w:rsid w:val="001B61A1"/>
    <w:rsid w:val="001C15FB"/>
    <w:rsid w:val="001C1D6E"/>
    <w:rsid w:val="001C3312"/>
    <w:rsid w:val="001C371E"/>
    <w:rsid w:val="001C3B6B"/>
    <w:rsid w:val="001C40C4"/>
    <w:rsid w:val="001C4A0A"/>
    <w:rsid w:val="001C5DA2"/>
    <w:rsid w:val="001D05BB"/>
    <w:rsid w:val="001D17E5"/>
    <w:rsid w:val="001D2BDD"/>
    <w:rsid w:val="001D2BEC"/>
    <w:rsid w:val="001D2C33"/>
    <w:rsid w:val="001D425C"/>
    <w:rsid w:val="001D47A5"/>
    <w:rsid w:val="001D6385"/>
    <w:rsid w:val="001D6C84"/>
    <w:rsid w:val="001E2B97"/>
    <w:rsid w:val="001E364C"/>
    <w:rsid w:val="001E39CA"/>
    <w:rsid w:val="001F5E6D"/>
    <w:rsid w:val="0020390E"/>
    <w:rsid w:val="0020449F"/>
    <w:rsid w:val="00205E10"/>
    <w:rsid w:val="00207623"/>
    <w:rsid w:val="0021067D"/>
    <w:rsid w:val="0021214F"/>
    <w:rsid w:val="00212C78"/>
    <w:rsid w:val="00212C93"/>
    <w:rsid w:val="00213750"/>
    <w:rsid w:val="00214968"/>
    <w:rsid w:val="00217405"/>
    <w:rsid w:val="00217F5A"/>
    <w:rsid w:val="00221819"/>
    <w:rsid w:val="00224553"/>
    <w:rsid w:val="00224A7C"/>
    <w:rsid w:val="002268B2"/>
    <w:rsid w:val="002273F7"/>
    <w:rsid w:val="002331FD"/>
    <w:rsid w:val="00236191"/>
    <w:rsid w:val="0023777D"/>
    <w:rsid w:val="002378A9"/>
    <w:rsid w:val="00240C9C"/>
    <w:rsid w:val="0024119A"/>
    <w:rsid w:val="0024550C"/>
    <w:rsid w:val="00247959"/>
    <w:rsid w:val="00250A31"/>
    <w:rsid w:val="00255C9A"/>
    <w:rsid w:val="00257BF6"/>
    <w:rsid w:val="002615B1"/>
    <w:rsid w:val="00264E06"/>
    <w:rsid w:val="002663BC"/>
    <w:rsid w:val="00274033"/>
    <w:rsid w:val="00274EC0"/>
    <w:rsid w:val="00276356"/>
    <w:rsid w:val="00280730"/>
    <w:rsid w:val="00281CA8"/>
    <w:rsid w:val="00283FBE"/>
    <w:rsid w:val="00284487"/>
    <w:rsid w:val="0028667C"/>
    <w:rsid w:val="00292137"/>
    <w:rsid w:val="00292AB0"/>
    <w:rsid w:val="00293683"/>
    <w:rsid w:val="00293C0F"/>
    <w:rsid w:val="00293ED1"/>
    <w:rsid w:val="00297EF9"/>
    <w:rsid w:val="002A6357"/>
    <w:rsid w:val="002B2601"/>
    <w:rsid w:val="002B2BF7"/>
    <w:rsid w:val="002B7D10"/>
    <w:rsid w:val="002C3734"/>
    <w:rsid w:val="002D0E53"/>
    <w:rsid w:val="002E0576"/>
    <w:rsid w:val="002E1B27"/>
    <w:rsid w:val="002E3068"/>
    <w:rsid w:val="002E3EB9"/>
    <w:rsid w:val="002F03A0"/>
    <w:rsid w:val="002F66F7"/>
    <w:rsid w:val="002F6877"/>
    <w:rsid w:val="002F6DB4"/>
    <w:rsid w:val="00300212"/>
    <w:rsid w:val="003028C1"/>
    <w:rsid w:val="00302C11"/>
    <w:rsid w:val="00302F96"/>
    <w:rsid w:val="003034CF"/>
    <w:rsid w:val="003059B5"/>
    <w:rsid w:val="00307401"/>
    <w:rsid w:val="00307CF4"/>
    <w:rsid w:val="00307EF5"/>
    <w:rsid w:val="00310124"/>
    <w:rsid w:val="0031150A"/>
    <w:rsid w:val="00311A9D"/>
    <w:rsid w:val="00312252"/>
    <w:rsid w:val="003135F8"/>
    <w:rsid w:val="003165B1"/>
    <w:rsid w:val="00324824"/>
    <w:rsid w:val="0032573D"/>
    <w:rsid w:val="00325E93"/>
    <w:rsid w:val="003260D8"/>
    <w:rsid w:val="003268EA"/>
    <w:rsid w:val="00330602"/>
    <w:rsid w:val="003318CF"/>
    <w:rsid w:val="00340086"/>
    <w:rsid w:val="00346144"/>
    <w:rsid w:val="003473C2"/>
    <w:rsid w:val="00347B88"/>
    <w:rsid w:val="00350A59"/>
    <w:rsid w:val="003512F6"/>
    <w:rsid w:val="003519BB"/>
    <w:rsid w:val="003528B1"/>
    <w:rsid w:val="0035589F"/>
    <w:rsid w:val="003569D2"/>
    <w:rsid w:val="00357D38"/>
    <w:rsid w:val="00360B13"/>
    <w:rsid w:val="00360BBF"/>
    <w:rsid w:val="003631E8"/>
    <w:rsid w:val="00363218"/>
    <w:rsid w:val="00367DAF"/>
    <w:rsid w:val="00371BC8"/>
    <w:rsid w:val="00372082"/>
    <w:rsid w:val="00374479"/>
    <w:rsid w:val="00375683"/>
    <w:rsid w:val="003756F2"/>
    <w:rsid w:val="003815A6"/>
    <w:rsid w:val="00381EA0"/>
    <w:rsid w:val="003827A9"/>
    <w:rsid w:val="003837E2"/>
    <w:rsid w:val="0038699D"/>
    <w:rsid w:val="003906A4"/>
    <w:rsid w:val="00394ECF"/>
    <w:rsid w:val="00395788"/>
    <w:rsid w:val="0039662C"/>
    <w:rsid w:val="00396D77"/>
    <w:rsid w:val="003A1862"/>
    <w:rsid w:val="003A1F8F"/>
    <w:rsid w:val="003A46B5"/>
    <w:rsid w:val="003A501D"/>
    <w:rsid w:val="003A58FF"/>
    <w:rsid w:val="003A640D"/>
    <w:rsid w:val="003B1144"/>
    <w:rsid w:val="003B18AA"/>
    <w:rsid w:val="003B5E3C"/>
    <w:rsid w:val="003B6977"/>
    <w:rsid w:val="003C0437"/>
    <w:rsid w:val="003C0BFD"/>
    <w:rsid w:val="003C1739"/>
    <w:rsid w:val="003C3693"/>
    <w:rsid w:val="003C4B54"/>
    <w:rsid w:val="003C4F06"/>
    <w:rsid w:val="003C60CB"/>
    <w:rsid w:val="003D0CB3"/>
    <w:rsid w:val="003D18E0"/>
    <w:rsid w:val="003D6177"/>
    <w:rsid w:val="003D7136"/>
    <w:rsid w:val="003E0757"/>
    <w:rsid w:val="003E1765"/>
    <w:rsid w:val="003E178B"/>
    <w:rsid w:val="003E1EB1"/>
    <w:rsid w:val="003E212A"/>
    <w:rsid w:val="003E2C45"/>
    <w:rsid w:val="003F18AB"/>
    <w:rsid w:val="003F4160"/>
    <w:rsid w:val="003F4896"/>
    <w:rsid w:val="003F6203"/>
    <w:rsid w:val="003F6560"/>
    <w:rsid w:val="003F6AB5"/>
    <w:rsid w:val="00400967"/>
    <w:rsid w:val="00401340"/>
    <w:rsid w:val="00402A3E"/>
    <w:rsid w:val="00403996"/>
    <w:rsid w:val="0040795A"/>
    <w:rsid w:val="00413084"/>
    <w:rsid w:val="00415807"/>
    <w:rsid w:val="00416988"/>
    <w:rsid w:val="00416A72"/>
    <w:rsid w:val="00416EC0"/>
    <w:rsid w:val="00417181"/>
    <w:rsid w:val="00420047"/>
    <w:rsid w:val="00420962"/>
    <w:rsid w:val="00423AC5"/>
    <w:rsid w:val="00424759"/>
    <w:rsid w:val="00435871"/>
    <w:rsid w:val="00440BF6"/>
    <w:rsid w:val="00440F8A"/>
    <w:rsid w:val="0044799A"/>
    <w:rsid w:val="00450134"/>
    <w:rsid w:val="00451133"/>
    <w:rsid w:val="00453A89"/>
    <w:rsid w:val="00454D26"/>
    <w:rsid w:val="00456935"/>
    <w:rsid w:val="00463883"/>
    <w:rsid w:val="004659C4"/>
    <w:rsid w:val="0047082E"/>
    <w:rsid w:val="004832A3"/>
    <w:rsid w:val="004867F1"/>
    <w:rsid w:val="00486FE4"/>
    <w:rsid w:val="00487BAD"/>
    <w:rsid w:val="00491260"/>
    <w:rsid w:val="0049221E"/>
    <w:rsid w:val="00493213"/>
    <w:rsid w:val="00494159"/>
    <w:rsid w:val="004966F6"/>
    <w:rsid w:val="004A107E"/>
    <w:rsid w:val="004A1EB2"/>
    <w:rsid w:val="004A247E"/>
    <w:rsid w:val="004A48A7"/>
    <w:rsid w:val="004A7DD0"/>
    <w:rsid w:val="004B1352"/>
    <w:rsid w:val="004B49EC"/>
    <w:rsid w:val="004B5D16"/>
    <w:rsid w:val="004C08BF"/>
    <w:rsid w:val="004C0AC8"/>
    <w:rsid w:val="004C1D6A"/>
    <w:rsid w:val="004C5250"/>
    <w:rsid w:val="004C5C21"/>
    <w:rsid w:val="004D7246"/>
    <w:rsid w:val="004E0329"/>
    <w:rsid w:val="004E0D5D"/>
    <w:rsid w:val="004E1A94"/>
    <w:rsid w:val="004E3014"/>
    <w:rsid w:val="004E506D"/>
    <w:rsid w:val="004E6905"/>
    <w:rsid w:val="004F058F"/>
    <w:rsid w:val="004F19B8"/>
    <w:rsid w:val="004F1B34"/>
    <w:rsid w:val="004F2CAB"/>
    <w:rsid w:val="004F34A4"/>
    <w:rsid w:val="004F3F86"/>
    <w:rsid w:val="004F7CA0"/>
    <w:rsid w:val="005010C1"/>
    <w:rsid w:val="0050112E"/>
    <w:rsid w:val="0050139D"/>
    <w:rsid w:val="00501F0A"/>
    <w:rsid w:val="00504D82"/>
    <w:rsid w:val="0050576E"/>
    <w:rsid w:val="00507311"/>
    <w:rsid w:val="005236A7"/>
    <w:rsid w:val="00524016"/>
    <w:rsid w:val="005264CF"/>
    <w:rsid w:val="0052668B"/>
    <w:rsid w:val="00526FBB"/>
    <w:rsid w:val="00530BE4"/>
    <w:rsid w:val="005319A6"/>
    <w:rsid w:val="00531DD1"/>
    <w:rsid w:val="0053516F"/>
    <w:rsid w:val="00535FC5"/>
    <w:rsid w:val="0053647C"/>
    <w:rsid w:val="005378E2"/>
    <w:rsid w:val="0054139E"/>
    <w:rsid w:val="00546EAE"/>
    <w:rsid w:val="00550770"/>
    <w:rsid w:val="00551700"/>
    <w:rsid w:val="00552399"/>
    <w:rsid w:val="005543FF"/>
    <w:rsid w:val="005551B0"/>
    <w:rsid w:val="00556594"/>
    <w:rsid w:val="00556882"/>
    <w:rsid w:val="00557969"/>
    <w:rsid w:val="005606EF"/>
    <w:rsid w:val="00560CA0"/>
    <w:rsid w:val="00561A2C"/>
    <w:rsid w:val="00563396"/>
    <w:rsid w:val="0056505D"/>
    <w:rsid w:val="00567958"/>
    <w:rsid w:val="005706B7"/>
    <w:rsid w:val="005749E1"/>
    <w:rsid w:val="00576F85"/>
    <w:rsid w:val="0057756F"/>
    <w:rsid w:val="00582422"/>
    <w:rsid w:val="00584138"/>
    <w:rsid w:val="00587300"/>
    <w:rsid w:val="005874B9"/>
    <w:rsid w:val="00587AC9"/>
    <w:rsid w:val="00587B97"/>
    <w:rsid w:val="00590C83"/>
    <w:rsid w:val="00595170"/>
    <w:rsid w:val="00595894"/>
    <w:rsid w:val="00597627"/>
    <w:rsid w:val="005A0697"/>
    <w:rsid w:val="005A2098"/>
    <w:rsid w:val="005A5CFD"/>
    <w:rsid w:val="005B049C"/>
    <w:rsid w:val="005B7665"/>
    <w:rsid w:val="005C0336"/>
    <w:rsid w:val="005C0443"/>
    <w:rsid w:val="005C10B6"/>
    <w:rsid w:val="005C17F2"/>
    <w:rsid w:val="005C28DD"/>
    <w:rsid w:val="005C2916"/>
    <w:rsid w:val="005C2DCF"/>
    <w:rsid w:val="005C31C0"/>
    <w:rsid w:val="005C425F"/>
    <w:rsid w:val="005C544F"/>
    <w:rsid w:val="005D0174"/>
    <w:rsid w:val="005D17E3"/>
    <w:rsid w:val="005D2BCB"/>
    <w:rsid w:val="005D6BB9"/>
    <w:rsid w:val="005D7E03"/>
    <w:rsid w:val="005E25CF"/>
    <w:rsid w:val="005E4F43"/>
    <w:rsid w:val="005E6FF2"/>
    <w:rsid w:val="005F1181"/>
    <w:rsid w:val="006014E8"/>
    <w:rsid w:val="00602B38"/>
    <w:rsid w:val="00602F84"/>
    <w:rsid w:val="0060428C"/>
    <w:rsid w:val="00613D32"/>
    <w:rsid w:val="00615612"/>
    <w:rsid w:val="0061600B"/>
    <w:rsid w:val="0061763B"/>
    <w:rsid w:val="00617A37"/>
    <w:rsid w:val="006226F4"/>
    <w:rsid w:val="006229F0"/>
    <w:rsid w:val="00622CBD"/>
    <w:rsid w:val="006277E9"/>
    <w:rsid w:val="00633BE2"/>
    <w:rsid w:val="0064195D"/>
    <w:rsid w:val="0064479F"/>
    <w:rsid w:val="006453C7"/>
    <w:rsid w:val="006457AF"/>
    <w:rsid w:val="00645875"/>
    <w:rsid w:val="00645969"/>
    <w:rsid w:val="00646ECB"/>
    <w:rsid w:val="006471C1"/>
    <w:rsid w:val="0064755A"/>
    <w:rsid w:val="006479C1"/>
    <w:rsid w:val="0065052F"/>
    <w:rsid w:val="00654126"/>
    <w:rsid w:val="00654B64"/>
    <w:rsid w:val="00655B20"/>
    <w:rsid w:val="00655C0F"/>
    <w:rsid w:val="00655C2B"/>
    <w:rsid w:val="0066454D"/>
    <w:rsid w:val="006662C7"/>
    <w:rsid w:val="00667B7E"/>
    <w:rsid w:val="00672A6E"/>
    <w:rsid w:val="00672E5A"/>
    <w:rsid w:val="006755AF"/>
    <w:rsid w:val="00680C0E"/>
    <w:rsid w:val="006812BB"/>
    <w:rsid w:val="0068327D"/>
    <w:rsid w:val="00683D72"/>
    <w:rsid w:val="00684C43"/>
    <w:rsid w:val="006861FE"/>
    <w:rsid w:val="00687C00"/>
    <w:rsid w:val="0069224A"/>
    <w:rsid w:val="00694130"/>
    <w:rsid w:val="006954C7"/>
    <w:rsid w:val="00696929"/>
    <w:rsid w:val="00696E35"/>
    <w:rsid w:val="006A0049"/>
    <w:rsid w:val="006A1C3B"/>
    <w:rsid w:val="006A4AA8"/>
    <w:rsid w:val="006A6451"/>
    <w:rsid w:val="006A7F71"/>
    <w:rsid w:val="006B07FA"/>
    <w:rsid w:val="006B6EAA"/>
    <w:rsid w:val="006C6ACA"/>
    <w:rsid w:val="006D386B"/>
    <w:rsid w:val="006E18CE"/>
    <w:rsid w:val="006E1C7A"/>
    <w:rsid w:val="006E3046"/>
    <w:rsid w:val="006E32CD"/>
    <w:rsid w:val="006E45D3"/>
    <w:rsid w:val="006E4ED8"/>
    <w:rsid w:val="006F0E08"/>
    <w:rsid w:val="006F25C0"/>
    <w:rsid w:val="006F2A5C"/>
    <w:rsid w:val="006F34D0"/>
    <w:rsid w:val="006F559A"/>
    <w:rsid w:val="006F62A5"/>
    <w:rsid w:val="006F743A"/>
    <w:rsid w:val="006F7C6C"/>
    <w:rsid w:val="00704321"/>
    <w:rsid w:val="0070436B"/>
    <w:rsid w:val="00706E90"/>
    <w:rsid w:val="00712336"/>
    <w:rsid w:val="007123F6"/>
    <w:rsid w:val="007165CB"/>
    <w:rsid w:val="007170D3"/>
    <w:rsid w:val="00717EB9"/>
    <w:rsid w:val="00720D4C"/>
    <w:rsid w:val="0072361A"/>
    <w:rsid w:val="00732485"/>
    <w:rsid w:val="007342F3"/>
    <w:rsid w:val="00734CB1"/>
    <w:rsid w:val="007369B8"/>
    <w:rsid w:val="00740CAF"/>
    <w:rsid w:val="0074252A"/>
    <w:rsid w:val="00742769"/>
    <w:rsid w:val="0074373D"/>
    <w:rsid w:val="007442B6"/>
    <w:rsid w:val="00746593"/>
    <w:rsid w:val="00746900"/>
    <w:rsid w:val="007604AB"/>
    <w:rsid w:val="00762D08"/>
    <w:rsid w:val="00775FF0"/>
    <w:rsid w:val="00776582"/>
    <w:rsid w:val="00776DDD"/>
    <w:rsid w:val="0078596C"/>
    <w:rsid w:val="00786F21"/>
    <w:rsid w:val="00787D9A"/>
    <w:rsid w:val="007909D0"/>
    <w:rsid w:val="00794BD3"/>
    <w:rsid w:val="007975D7"/>
    <w:rsid w:val="007A11D5"/>
    <w:rsid w:val="007A42FD"/>
    <w:rsid w:val="007A4991"/>
    <w:rsid w:val="007A4F40"/>
    <w:rsid w:val="007B0353"/>
    <w:rsid w:val="007B336E"/>
    <w:rsid w:val="007B3E3D"/>
    <w:rsid w:val="007B4627"/>
    <w:rsid w:val="007B70BB"/>
    <w:rsid w:val="007C352E"/>
    <w:rsid w:val="007C4CF8"/>
    <w:rsid w:val="007D0507"/>
    <w:rsid w:val="007D3811"/>
    <w:rsid w:val="007D6291"/>
    <w:rsid w:val="007D67DE"/>
    <w:rsid w:val="007D6EAE"/>
    <w:rsid w:val="007D74ED"/>
    <w:rsid w:val="007E0119"/>
    <w:rsid w:val="007E0A73"/>
    <w:rsid w:val="007E0E82"/>
    <w:rsid w:val="007E2B91"/>
    <w:rsid w:val="007E4CB8"/>
    <w:rsid w:val="007E4E5C"/>
    <w:rsid w:val="007E7841"/>
    <w:rsid w:val="007F4007"/>
    <w:rsid w:val="007F5A18"/>
    <w:rsid w:val="007F6C1C"/>
    <w:rsid w:val="007F7941"/>
    <w:rsid w:val="00800DE6"/>
    <w:rsid w:val="00801FC1"/>
    <w:rsid w:val="008054C9"/>
    <w:rsid w:val="00805715"/>
    <w:rsid w:val="00811012"/>
    <w:rsid w:val="0081109D"/>
    <w:rsid w:val="00811878"/>
    <w:rsid w:val="00816366"/>
    <w:rsid w:val="008233A9"/>
    <w:rsid w:val="00824060"/>
    <w:rsid w:val="00824547"/>
    <w:rsid w:val="0083110B"/>
    <w:rsid w:val="00831A05"/>
    <w:rsid w:val="00831C36"/>
    <w:rsid w:val="008324B6"/>
    <w:rsid w:val="00832F51"/>
    <w:rsid w:val="0083570B"/>
    <w:rsid w:val="00850B3F"/>
    <w:rsid w:val="00852095"/>
    <w:rsid w:val="008539E3"/>
    <w:rsid w:val="00854711"/>
    <w:rsid w:val="0085683D"/>
    <w:rsid w:val="008612F2"/>
    <w:rsid w:val="00862A5E"/>
    <w:rsid w:val="00863BCB"/>
    <w:rsid w:val="008656C3"/>
    <w:rsid w:val="008671D8"/>
    <w:rsid w:val="008706ED"/>
    <w:rsid w:val="008733D1"/>
    <w:rsid w:val="0087403B"/>
    <w:rsid w:val="00876B8A"/>
    <w:rsid w:val="00877512"/>
    <w:rsid w:val="008800C3"/>
    <w:rsid w:val="00880464"/>
    <w:rsid w:val="00882AE1"/>
    <w:rsid w:val="008839CB"/>
    <w:rsid w:val="0088450E"/>
    <w:rsid w:val="0088624B"/>
    <w:rsid w:val="0088739B"/>
    <w:rsid w:val="008875A7"/>
    <w:rsid w:val="008875DD"/>
    <w:rsid w:val="0088778D"/>
    <w:rsid w:val="00890512"/>
    <w:rsid w:val="00893520"/>
    <w:rsid w:val="00893708"/>
    <w:rsid w:val="00894967"/>
    <w:rsid w:val="008955CE"/>
    <w:rsid w:val="00895E9B"/>
    <w:rsid w:val="00895FC8"/>
    <w:rsid w:val="008A27B9"/>
    <w:rsid w:val="008A2A43"/>
    <w:rsid w:val="008A2F79"/>
    <w:rsid w:val="008B466E"/>
    <w:rsid w:val="008B5D51"/>
    <w:rsid w:val="008B65DD"/>
    <w:rsid w:val="008C1C69"/>
    <w:rsid w:val="008C2FFA"/>
    <w:rsid w:val="008D0DBF"/>
    <w:rsid w:val="008D149A"/>
    <w:rsid w:val="008D27E8"/>
    <w:rsid w:val="008D615D"/>
    <w:rsid w:val="008D7199"/>
    <w:rsid w:val="008E52A2"/>
    <w:rsid w:val="008F05F3"/>
    <w:rsid w:val="008F23A2"/>
    <w:rsid w:val="008F37A4"/>
    <w:rsid w:val="008F3D07"/>
    <w:rsid w:val="008F4951"/>
    <w:rsid w:val="008F49D1"/>
    <w:rsid w:val="00901588"/>
    <w:rsid w:val="009019FE"/>
    <w:rsid w:val="00904041"/>
    <w:rsid w:val="0091224A"/>
    <w:rsid w:val="00914F08"/>
    <w:rsid w:val="00920B62"/>
    <w:rsid w:val="0092134C"/>
    <w:rsid w:val="009220EC"/>
    <w:rsid w:val="00922279"/>
    <w:rsid w:val="00925C47"/>
    <w:rsid w:val="00926965"/>
    <w:rsid w:val="00930864"/>
    <w:rsid w:val="00930952"/>
    <w:rsid w:val="00932110"/>
    <w:rsid w:val="00935D40"/>
    <w:rsid w:val="009377C9"/>
    <w:rsid w:val="0094069F"/>
    <w:rsid w:val="009421F4"/>
    <w:rsid w:val="00943161"/>
    <w:rsid w:val="00943359"/>
    <w:rsid w:val="00943855"/>
    <w:rsid w:val="00943C09"/>
    <w:rsid w:val="00946357"/>
    <w:rsid w:val="009476A0"/>
    <w:rsid w:val="009510F0"/>
    <w:rsid w:val="00951C57"/>
    <w:rsid w:val="00952ADD"/>
    <w:rsid w:val="00952BD7"/>
    <w:rsid w:val="00955562"/>
    <w:rsid w:val="00955FA6"/>
    <w:rsid w:val="009561E8"/>
    <w:rsid w:val="009602B7"/>
    <w:rsid w:val="009604EA"/>
    <w:rsid w:val="009607B4"/>
    <w:rsid w:val="00961D32"/>
    <w:rsid w:val="0096265A"/>
    <w:rsid w:val="0096282C"/>
    <w:rsid w:val="0096283C"/>
    <w:rsid w:val="00964F14"/>
    <w:rsid w:val="00966619"/>
    <w:rsid w:val="00970FCA"/>
    <w:rsid w:val="00971136"/>
    <w:rsid w:val="00971A8C"/>
    <w:rsid w:val="009728FE"/>
    <w:rsid w:val="00973280"/>
    <w:rsid w:val="009742E8"/>
    <w:rsid w:val="00983C5D"/>
    <w:rsid w:val="009851A8"/>
    <w:rsid w:val="00990DF4"/>
    <w:rsid w:val="00992D84"/>
    <w:rsid w:val="0099442C"/>
    <w:rsid w:val="00996479"/>
    <w:rsid w:val="009A0F48"/>
    <w:rsid w:val="009A1F95"/>
    <w:rsid w:val="009A3BB8"/>
    <w:rsid w:val="009A4733"/>
    <w:rsid w:val="009A6902"/>
    <w:rsid w:val="009B2D5B"/>
    <w:rsid w:val="009B40D4"/>
    <w:rsid w:val="009B4B4D"/>
    <w:rsid w:val="009B519B"/>
    <w:rsid w:val="009C271A"/>
    <w:rsid w:val="009C334C"/>
    <w:rsid w:val="009C50CC"/>
    <w:rsid w:val="009C63AA"/>
    <w:rsid w:val="009D274C"/>
    <w:rsid w:val="009E43BF"/>
    <w:rsid w:val="009F2A2C"/>
    <w:rsid w:val="00A023CE"/>
    <w:rsid w:val="00A034F7"/>
    <w:rsid w:val="00A04E94"/>
    <w:rsid w:val="00A10CDA"/>
    <w:rsid w:val="00A10EFA"/>
    <w:rsid w:val="00A14659"/>
    <w:rsid w:val="00A20687"/>
    <w:rsid w:val="00A20D91"/>
    <w:rsid w:val="00A20E4A"/>
    <w:rsid w:val="00A2122A"/>
    <w:rsid w:val="00A212D0"/>
    <w:rsid w:val="00A23608"/>
    <w:rsid w:val="00A25AC4"/>
    <w:rsid w:val="00A261DB"/>
    <w:rsid w:val="00A270ED"/>
    <w:rsid w:val="00A3169D"/>
    <w:rsid w:val="00A32777"/>
    <w:rsid w:val="00A32DF4"/>
    <w:rsid w:val="00A35C67"/>
    <w:rsid w:val="00A375C6"/>
    <w:rsid w:val="00A3787D"/>
    <w:rsid w:val="00A50819"/>
    <w:rsid w:val="00A50A64"/>
    <w:rsid w:val="00A53968"/>
    <w:rsid w:val="00A56CBA"/>
    <w:rsid w:val="00A57925"/>
    <w:rsid w:val="00A601F6"/>
    <w:rsid w:val="00A60AE7"/>
    <w:rsid w:val="00A60D8F"/>
    <w:rsid w:val="00A6215A"/>
    <w:rsid w:val="00A633F9"/>
    <w:rsid w:val="00A648D9"/>
    <w:rsid w:val="00A677BE"/>
    <w:rsid w:val="00A67896"/>
    <w:rsid w:val="00A86614"/>
    <w:rsid w:val="00A94634"/>
    <w:rsid w:val="00A9533F"/>
    <w:rsid w:val="00A9667F"/>
    <w:rsid w:val="00AA0443"/>
    <w:rsid w:val="00AA1A35"/>
    <w:rsid w:val="00AA47C5"/>
    <w:rsid w:val="00AB2685"/>
    <w:rsid w:val="00AB7CBC"/>
    <w:rsid w:val="00AB7DC4"/>
    <w:rsid w:val="00AC3019"/>
    <w:rsid w:val="00AC3BE3"/>
    <w:rsid w:val="00AC4232"/>
    <w:rsid w:val="00AC6551"/>
    <w:rsid w:val="00AC7637"/>
    <w:rsid w:val="00AD0A33"/>
    <w:rsid w:val="00AD1253"/>
    <w:rsid w:val="00AD3A88"/>
    <w:rsid w:val="00AD68D1"/>
    <w:rsid w:val="00AE0B00"/>
    <w:rsid w:val="00AE0FE8"/>
    <w:rsid w:val="00AE1527"/>
    <w:rsid w:val="00AE504B"/>
    <w:rsid w:val="00AE5FEB"/>
    <w:rsid w:val="00AE6084"/>
    <w:rsid w:val="00AE6851"/>
    <w:rsid w:val="00AE7A2C"/>
    <w:rsid w:val="00AF1CBA"/>
    <w:rsid w:val="00AF2555"/>
    <w:rsid w:val="00AF3792"/>
    <w:rsid w:val="00AF534E"/>
    <w:rsid w:val="00AF71AD"/>
    <w:rsid w:val="00B0077F"/>
    <w:rsid w:val="00B00A2E"/>
    <w:rsid w:val="00B00DF0"/>
    <w:rsid w:val="00B01314"/>
    <w:rsid w:val="00B0150C"/>
    <w:rsid w:val="00B13AD7"/>
    <w:rsid w:val="00B17894"/>
    <w:rsid w:val="00B17DFD"/>
    <w:rsid w:val="00B208F3"/>
    <w:rsid w:val="00B2151D"/>
    <w:rsid w:val="00B21B3B"/>
    <w:rsid w:val="00B222E7"/>
    <w:rsid w:val="00B239E1"/>
    <w:rsid w:val="00B246A4"/>
    <w:rsid w:val="00B246DD"/>
    <w:rsid w:val="00B25E68"/>
    <w:rsid w:val="00B30F2D"/>
    <w:rsid w:val="00B326E8"/>
    <w:rsid w:val="00B34CBD"/>
    <w:rsid w:val="00B4018E"/>
    <w:rsid w:val="00B4054C"/>
    <w:rsid w:val="00B413BB"/>
    <w:rsid w:val="00B433D7"/>
    <w:rsid w:val="00B479D7"/>
    <w:rsid w:val="00B53DB4"/>
    <w:rsid w:val="00B5657E"/>
    <w:rsid w:val="00B57792"/>
    <w:rsid w:val="00B6289D"/>
    <w:rsid w:val="00B6292B"/>
    <w:rsid w:val="00B6484C"/>
    <w:rsid w:val="00B74D02"/>
    <w:rsid w:val="00B8088D"/>
    <w:rsid w:val="00B8137F"/>
    <w:rsid w:val="00B827E0"/>
    <w:rsid w:val="00B82931"/>
    <w:rsid w:val="00B85579"/>
    <w:rsid w:val="00B85A8D"/>
    <w:rsid w:val="00B865DC"/>
    <w:rsid w:val="00B86A84"/>
    <w:rsid w:val="00B87C55"/>
    <w:rsid w:val="00B90A70"/>
    <w:rsid w:val="00B92548"/>
    <w:rsid w:val="00B95354"/>
    <w:rsid w:val="00B953CD"/>
    <w:rsid w:val="00B96B73"/>
    <w:rsid w:val="00BA0682"/>
    <w:rsid w:val="00BA0925"/>
    <w:rsid w:val="00BA149F"/>
    <w:rsid w:val="00BA1A4A"/>
    <w:rsid w:val="00BA21DF"/>
    <w:rsid w:val="00BA3AFA"/>
    <w:rsid w:val="00BA4025"/>
    <w:rsid w:val="00BA56A8"/>
    <w:rsid w:val="00BA6C75"/>
    <w:rsid w:val="00BB0058"/>
    <w:rsid w:val="00BB258F"/>
    <w:rsid w:val="00BB488A"/>
    <w:rsid w:val="00BB4AEA"/>
    <w:rsid w:val="00BB4D53"/>
    <w:rsid w:val="00BB7B07"/>
    <w:rsid w:val="00BC186D"/>
    <w:rsid w:val="00BC3089"/>
    <w:rsid w:val="00BC36EF"/>
    <w:rsid w:val="00BD0101"/>
    <w:rsid w:val="00BD06F5"/>
    <w:rsid w:val="00BD2A11"/>
    <w:rsid w:val="00BD3C82"/>
    <w:rsid w:val="00BD5330"/>
    <w:rsid w:val="00BD57E1"/>
    <w:rsid w:val="00BD5C47"/>
    <w:rsid w:val="00BD5D44"/>
    <w:rsid w:val="00BE04BB"/>
    <w:rsid w:val="00BE2205"/>
    <w:rsid w:val="00BE2A16"/>
    <w:rsid w:val="00BE721F"/>
    <w:rsid w:val="00BF1244"/>
    <w:rsid w:val="00BF1B61"/>
    <w:rsid w:val="00BF4270"/>
    <w:rsid w:val="00BF5F9A"/>
    <w:rsid w:val="00BF7E31"/>
    <w:rsid w:val="00C02616"/>
    <w:rsid w:val="00C03E42"/>
    <w:rsid w:val="00C049B4"/>
    <w:rsid w:val="00C132BF"/>
    <w:rsid w:val="00C14FB9"/>
    <w:rsid w:val="00C210E9"/>
    <w:rsid w:val="00C242E2"/>
    <w:rsid w:val="00C25F88"/>
    <w:rsid w:val="00C271F7"/>
    <w:rsid w:val="00C305BA"/>
    <w:rsid w:val="00C33334"/>
    <w:rsid w:val="00C34318"/>
    <w:rsid w:val="00C36BDF"/>
    <w:rsid w:val="00C37115"/>
    <w:rsid w:val="00C41A78"/>
    <w:rsid w:val="00C42C3C"/>
    <w:rsid w:val="00C44E53"/>
    <w:rsid w:val="00C455D6"/>
    <w:rsid w:val="00C471D2"/>
    <w:rsid w:val="00C52987"/>
    <w:rsid w:val="00C633CE"/>
    <w:rsid w:val="00C63A41"/>
    <w:rsid w:val="00C677E2"/>
    <w:rsid w:val="00C811DD"/>
    <w:rsid w:val="00C8167E"/>
    <w:rsid w:val="00C81C4B"/>
    <w:rsid w:val="00C8438A"/>
    <w:rsid w:val="00C847CC"/>
    <w:rsid w:val="00C851D4"/>
    <w:rsid w:val="00C85707"/>
    <w:rsid w:val="00C877AE"/>
    <w:rsid w:val="00C90547"/>
    <w:rsid w:val="00C92BBC"/>
    <w:rsid w:val="00C9319F"/>
    <w:rsid w:val="00C97C44"/>
    <w:rsid w:val="00CA1F1D"/>
    <w:rsid w:val="00CA5952"/>
    <w:rsid w:val="00CA69FD"/>
    <w:rsid w:val="00CA7460"/>
    <w:rsid w:val="00CA7C2C"/>
    <w:rsid w:val="00CB1E28"/>
    <w:rsid w:val="00CB3A04"/>
    <w:rsid w:val="00CB5564"/>
    <w:rsid w:val="00CB60D7"/>
    <w:rsid w:val="00CC3234"/>
    <w:rsid w:val="00CC3888"/>
    <w:rsid w:val="00CC4931"/>
    <w:rsid w:val="00CC7BCC"/>
    <w:rsid w:val="00CD27CC"/>
    <w:rsid w:val="00CD79D5"/>
    <w:rsid w:val="00CD7D13"/>
    <w:rsid w:val="00CE294E"/>
    <w:rsid w:val="00CE2CC2"/>
    <w:rsid w:val="00CE4276"/>
    <w:rsid w:val="00CE557F"/>
    <w:rsid w:val="00CF2283"/>
    <w:rsid w:val="00CF3A07"/>
    <w:rsid w:val="00CF3E55"/>
    <w:rsid w:val="00CF629B"/>
    <w:rsid w:val="00D00480"/>
    <w:rsid w:val="00D0069A"/>
    <w:rsid w:val="00D050D0"/>
    <w:rsid w:val="00D0533B"/>
    <w:rsid w:val="00D12327"/>
    <w:rsid w:val="00D12921"/>
    <w:rsid w:val="00D12CBC"/>
    <w:rsid w:val="00D1394C"/>
    <w:rsid w:val="00D17734"/>
    <w:rsid w:val="00D220EF"/>
    <w:rsid w:val="00D224DE"/>
    <w:rsid w:val="00D22595"/>
    <w:rsid w:val="00D22F06"/>
    <w:rsid w:val="00D24088"/>
    <w:rsid w:val="00D330FB"/>
    <w:rsid w:val="00D374B8"/>
    <w:rsid w:val="00D37A23"/>
    <w:rsid w:val="00D37AA6"/>
    <w:rsid w:val="00D40409"/>
    <w:rsid w:val="00D417C3"/>
    <w:rsid w:val="00D4251D"/>
    <w:rsid w:val="00D517AD"/>
    <w:rsid w:val="00D5300D"/>
    <w:rsid w:val="00D53918"/>
    <w:rsid w:val="00D5750E"/>
    <w:rsid w:val="00D57F77"/>
    <w:rsid w:val="00D609FE"/>
    <w:rsid w:val="00D64A89"/>
    <w:rsid w:val="00D6538F"/>
    <w:rsid w:val="00D65492"/>
    <w:rsid w:val="00D710F1"/>
    <w:rsid w:val="00D726CB"/>
    <w:rsid w:val="00D748B6"/>
    <w:rsid w:val="00D76AC6"/>
    <w:rsid w:val="00D76FC4"/>
    <w:rsid w:val="00D772AE"/>
    <w:rsid w:val="00D81445"/>
    <w:rsid w:val="00D82889"/>
    <w:rsid w:val="00D8292C"/>
    <w:rsid w:val="00D850C1"/>
    <w:rsid w:val="00D85302"/>
    <w:rsid w:val="00D87A1A"/>
    <w:rsid w:val="00D91CCC"/>
    <w:rsid w:val="00D96666"/>
    <w:rsid w:val="00DA0778"/>
    <w:rsid w:val="00DA0AB1"/>
    <w:rsid w:val="00DA1FD6"/>
    <w:rsid w:val="00DA26A8"/>
    <w:rsid w:val="00DA469C"/>
    <w:rsid w:val="00DA4D11"/>
    <w:rsid w:val="00DA6DD8"/>
    <w:rsid w:val="00DA7E44"/>
    <w:rsid w:val="00DB1781"/>
    <w:rsid w:val="00DB1917"/>
    <w:rsid w:val="00DB49E5"/>
    <w:rsid w:val="00DB61E8"/>
    <w:rsid w:val="00DB694D"/>
    <w:rsid w:val="00DB7D32"/>
    <w:rsid w:val="00DC1313"/>
    <w:rsid w:val="00DC2746"/>
    <w:rsid w:val="00DC4A85"/>
    <w:rsid w:val="00DC4FBD"/>
    <w:rsid w:val="00DC6C28"/>
    <w:rsid w:val="00DD03E8"/>
    <w:rsid w:val="00DD0EC9"/>
    <w:rsid w:val="00DD225F"/>
    <w:rsid w:val="00DD3C1F"/>
    <w:rsid w:val="00DD4B71"/>
    <w:rsid w:val="00DD6B9C"/>
    <w:rsid w:val="00DD74F6"/>
    <w:rsid w:val="00DE00B0"/>
    <w:rsid w:val="00DE0186"/>
    <w:rsid w:val="00DE0269"/>
    <w:rsid w:val="00DE0AB7"/>
    <w:rsid w:val="00DE2AF0"/>
    <w:rsid w:val="00DE3F55"/>
    <w:rsid w:val="00DE407E"/>
    <w:rsid w:val="00DE7DD4"/>
    <w:rsid w:val="00DF6157"/>
    <w:rsid w:val="00DF671D"/>
    <w:rsid w:val="00DF74E9"/>
    <w:rsid w:val="00DF751D"/>
    <w:rsid w:val="00DF7FAB"/>
    <w:rsid w:val="00E006E7"/>
    <w:rsid w:val="00E0174C"/>
    <w:rsid w:val="00E036C1"/>
    <w:rsid w:val="00E0649C"/>
    <w:rsid w:val="00E06BAD"/>
    <w:rsid w:val="00E111D9"/>
    <w:rsid w:val="00E111F5"/>
    <w:rsid w:val="00E15B50"/>
    <w:rsid w:val="00E16F89"/>
    <w:rsid w:val="00E17877"/>
    <w:rsid w:val="00E17C57"/>
    <w:rsid w:val="00E2147D"/>
    <w:rsid w:val="00E22C30"/>
    <w:rsid w:val="00E26D80"/>
    <w:rsid w:val="00E2723A"/>
    <w:rsid w:val="00E27874"/>
    <w:rsid w:val="00E2789A"/>
    <w:rsid w:val="00E30F08"/>
    <w:rsid w:val="00E31612"/>
    <w:rsid w:val="00E318EA"/>
    <w:rsid w:val="00E32124"/>
    <w:rsid w:val="00E33C62"/>
    <w:rsid w:val="00E35A5E"/>
    <w:rsid w:val="00E36AD8"/>
    <w:rsid w:val="00E3702C"/>
    <w:rsid w:val="00E402A2"/>
    <w:rsid w:val="00E41F96"/>
    <w:rsid w:val="00E42573"/>
    <w:rsid w:val="00E4281F"/>
    <w:rsid w:val="00E42B62"/>
    <w:rsid w:val="00E43859"/>
    <w:rsid w:val="00E45E4E"/>
    <w:rsid w:val="00E50064"/>
    <w:rsid w:val="00E51983"/>
    <w:rsid w:val="00E51EAA"/>
    <w:rsid w:val="00E547E6"/>
    <w:rsid w:val="00E60704"/>
    <w:rsid w:val="00E634F2"/>
    <w:rsid w:val="00E65079"/>
    <w:rsid w:val="00E65395"/>
    <w:rsid w:val="00E729E9"/>
    <w:rsid w:val="00E74112"/>
    <w:rsid w:val="00E81122"/>
    <w:rsid w:val="00E81FC0"/>
    <w:rsid w:val="00E82DF8"/>
    <w:rsid w:val="00E82F02"/>
    <w:rsid w:val="00E856E0"/>
    <w:rsid w:val="00E8641F"/>
    <w:rsid w:val="00E921EA"/>
    <w:rsid w:val="00E94203"/>
    <w:rsid w:val="00E94328"/>
    <w:rsid w:val="00E96215"/>
    <w:rsid w:val="00E9754C"/>
    <w:rsid w:val="00EA498D"/>
    <w:rsid w:val="00EA5885"/>
    <w:rsid w:val="00EB1256"/>
    <w:rsid w:val="00EB179D"/>
    <w:rsid w:val="00EB5351"/>
    <w:rsid w:val="00EB7A4C"/>
    <w:rsid w:val="00EC0581"/>
    <w:rsid w:val="00EC18F6"/>
    <w:rsid w:val="00EC1B59"/>
    <w:rsid w:val="00EC435E"/>
    <w:rsid w:val="00ED1B0E"/>
    <w:rsid w:val="00ED300B"/>
    <w:rsid w:val="00ED32C2"/>
    <w:rsid w:val="00ED745F"/>
    <w:rsid w:val="00EE43E5"/>
    <w:rsid w:val="00EE727A"/>
    <w:rsid w:val="00EE7386"/>
    <w:rsid w:val="00EF11CD"/>
    <w:rsid w:val="00EF3A8B"/>
    <w:rsid w:val="00EF52D1"/>
    <w:rsid w:val="00EF582F"/>
    <w:rsid w:val="00F0394C"/>
    <w:rsid w:val="00F049B2"/>
    <w:rsid w:val="00F04CF8"/>
    <w:rsid w:val="00F06983"/>
    <w:rsid w:val="00F07084"/>
    <w:rsid w:val="00F079FB"/>
    <w:rsid w:val="00F10070"/>
    <w:rsid w:val="00F111D8"/>
    <w:rsid w:val="00F1619D"/>
    <w:rsid w:val="00F20FFD"/>
    <w:rsid w:val="00F2703B"/>
    <w:rsid w:val="00F30C53"/>
    <w:rsid w:val="00F31A12"/>
    <w:rsid w:val="00F31B99"/>
    <w:rsid w:val="00F31D31"/>
    <w:rsid w:val="00F33FA9"/>
    <w:rsid w:val="00F36D72"/>
    <w:rsid w:val="00F40356"/>
    <w:rsid w:val="00F41E08"/>
    <w:rsid w:val="00F42A02"/>
    <w:rsid w:val="00F43B04"/>
    <w:rsid w:val="00F44386"/>
    <w:rsid w:val="00F45691"/>
    <w:rsid w:val="00F502CD"/>
    <w:rsid w:val="00F51B1B"/>
    <w:rsid w:val="00F52311"/>
    <w:rsid w:val="00F52863"/>
    <w:rsid w:val="00F56F63"/>
    <w:rsid w:val="00F63683"/>
    <w:rsid w:val="00F6379E"/>
    <w:rsid w:val="00F67FA6"/>
    <w:rsid w:val="00F70C02"/>
    <w:rsid w:val="00F748BF"/>
    <w:rsid w:val="00F77CC8"/>
    <w:rsid w:val="00F8618B"/>
    <w:rsid w:val="00F86AC7"/>
    <w:rsid w:val="00F9062C"/>
    <w:rsid w:val="00F947E8"/>
    <w:rsid w:val="00F9533F"/>
    <w:rsid w:val="00F95C71"/>
    <w:rsid w:val="00F97D8E"/>
    <w:rsid w:val="00F97E4B"/>
    <w:rsid w:val="00FA16ED"/>
    <w:rsid w:val="00FA3434"/>
    <w:rsid w:val="00FA3906"/>
    <w:rsid w:val="00FA3E02"/>
    <w:rsid w:val="00FA4C03"/>
    <w:rsid w:val="00FA67CC"/>
    <w:rsid w:val="00FB0459"/>
    <w:rsid w:val="00FB1DFB"/>
    <w:rsid w:val="00FB32C2"/>
    <w:rsid w:val="00FB3D87"/>
    <w:rsid w:val="00FB42E2"/>
    <w:rsid w:val="00FB64E1"/>
    <w:rsid w:val="00FB6DA3"/>
    <w:rsid w:val="00FB70E3"/>
    <w:rsid w:val="00FB77C3"/>
    <w:rsid w:val="00FB7FE5"/>
    <w:rsid w:val="00FC441E"/>
    <w:rsid w:val="00FC482E"/>
    <w:rsid w:val="00FC4ADB"/>
    <w:rsid w:val="00FD0BD6"/>
    <w:rsid w:val="00FD0FCB"/>
    <w:rsid w:val="00FD28D6"/>
    <w:rsid w:val="00FD2E71"/>
    <w:rsid w:val="00FD3A9E"/>
    <w:rsid w:val="00FD3FD2"/>
    <w:rsid w:val="00FD4032"/>
    <w:rsid w:val="00FD68F1"/>
    <w:rsid w:val="00FD6DFB"/>
    <w:rsid w:val="00FE0DFC"/>
    <w:rsid w:val="00FE5E23"/>
    <w:rsid w:val="00FE7689"/>
    <w:rsid w:val="00FF1E70"/>
    <w:rsid w:val="0A14EEB6"/>
    <w:rsid w:val="0BB0BF17"/>
    <w:rsid w:val="0DCC31F0"/>
    <w:rsid w:val="1220009B"/>
    <w:rsid w:val="20C4F3A6"/>
    <w:rsid w:val="2260C407"/>
    <w:rsid w:val="2C4B6E4C"/>
    <w:rsid w:val="2DAB6434"/>
    <w:rsid w:val="358B5E1E"/>
    <w:rsid w:val="60BE358D"/>
    <w:rsid w:val="6D3182BA"/>
    <w:rsid w:val="7F7097DB"/>
    <w:rsid w:val="7FE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EA29479"/>
  <w15:chartTrackingRefBased/>
  <w15:docId w15:val="{C4C967C8-6DB4-46CA-90CB-98E6508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47E"/>
  </w:style>
  <w:style w:type="paragraph" w:styleId="berschrift1">
    <w:name w:val="heading 1"/>
    <w:basedOn w:val="Standard"/>
    <w:next w:val="Standard"/>
    <w:link w:val="berschrift1Zchn"/>
    <w:uiPriority w:val="9"/>
    <w:qFormat/>
    <w:rsid w:val="005D6BB9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BB9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D6BB9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D6BB9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D6BB9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6BB9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6BB9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6B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6B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6BB9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BB9"/>
    <w:rPr>
      <w:caps/>
      <w:spacing w:val="15"/>
      <w:shd w:val="clear" w:color="auto" w:fill="B1D2FB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6BB9"/>
    <w:rPr>
      <w:caps/>
      <w:color w:val="02173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6BB9"/>
    <w:rPr>
      <w:caps/>
      <w:color w:val="032348" w:themeColor="accent1" w:themeShade="BF"/>
      <w:spacing w:val="10"/>
    </w:rPr>
  </w:style>
  <w:style w:type="paragraph" w:customStyle="1" w:styleId="Standart2">
    <w:name w:val="Standart 2"/>
    <w:basedOn w:val="Standard"/>
    <w:link w:val="Standart2Zchn"/>
    <w:qFormat/>
    <w:rsid w:val="00E0174C"/>
    <w:pPr>
      <w:ind w:left="567"/>
    </w:pPr>
  </w:style>
  <w:style w:type="paragraph" w:styleId="Kopfzeile">
    <w:name w:val="header"/>
    <w:basedOn w:val="Standard"/>
    <w:link w:val="Kopf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174C"/>
    <w:rPr>
      <w:rFonts w:ascii="Arial" w:hAnsi="Arial" w:cs="Arial"/>
      <w:lang w:val="de-CH"/>
    </w:rPr>
  </w:style>
  <w:style w:type="character" w:customStyle="1" w:styleId="Standart2Zchn">
    <w:name w:val="Standart 2 Zchn"/>
    <w:basedOn w:val="Absatz-Standardschriftart"/>
    <w:link w:val="Standart2"/>
    <w:rsid w:val="00E0174C"/>
    <w:rPr>
      <w:rFonts w:ascii="Arial" w:hAnsi="Arial" w:cs="Arial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01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174C"/>
    <w:rPr>
      <w:rFonts w:ascii="Arial" w:hAnsi="Arial" w:cs="Arial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6BB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0174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174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E00B0"/>
    <w:pPr>
      <w:tabs>
        <w:tab w:val="left" w:pos="1320"/>
        <w:tab w:val="right" w:leader="dot" w:pos="9061"/>
      </w:tabs>
      <w:spacing w:after="100"/>
      <w:ind w:left="442"/>
    </w:pPr>
  </w:style>
  <w:style w:type="character" w:styleId="Hyperlink">
    <w:name w:val="Hyperlink"/>
    <w:basedOn w:val="Absatz-Standardschriftart"/>
    <w:uiPriority w:val="99"/>
    <w:unhideWhenUsed/>
    <w:rsid w:val="00E0174C"/>
    <w:rPr>
      <w:color w:val="0D2E46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E0174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Quelle">
    <w:name w:val="Quelle"/>
    <w:basedOn w:val="Standard"/>
    <w:link w:val="QuelleZchn"/>
    <w:rsid w:val="00E0174C"/>
    <w:pPr>
      <w:spacing w:after="0"/>
      <w:jc w:val="center"/>
    </w:pPr>
    <w:rPr>
      <w:rFonts w:asciiTheme="majorHAnsi" w:hAnsiTheme="majorHAnsi" w:cstheme="majorHAnsi"/>
      <w:sz w:val="16"/>
      <w:szCs w:val="16"/>
    </w:rPr>
  </w:style>
  <w:style w:type="character" w:customStyle="1" w:styleId="QuelleZchn">
    <w:name w:val="Quelle Zchn"/>
    <w:basedOn w:val="Absatz-Standardschriftart"/>
    <w:link w:val="Quelle"/>
    <w:rsid w:val="00E0174C"/>
    <w:rPr>
      <w:rFonts w:asciiTheme="majorHAnsi" w:hAnsiTheme="majorHAnsi" w:cstheme="majorHAnsi"/>
      <w:sz w:val="16"/>
      <w:szCs w:val="1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D6BB9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6BB9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6B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6BB9"/>
    <w:rPr>
      <w:caps/>
      <w:color w:val="595959" w:themeColor="text1" w:themeTint="A6"/>
      <w:spacing w:val="10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7442B6"/>
    <w:rPr>
      <w:color w:val="356A95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7442B6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6BB9"/>
    <w:rPr>
      <w:caps/>
      <w:color w:val="032348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6BB9"/>
    <w:rPr>
      <w:caps/>
      <w:color w:val="032348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6BB9"/>
    <w:rPr>
      <w:caps/>
      <w:color w:val="032348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6BB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6BB9"/>
    <w:rPr>
      <w:i/>
      <w:iCs/>
      <w:caps/>
      <w:spacing w:val="10"/>
      <w:sz w:val="18"/>
      <w:szCs w:val="18"/>
    </w:rPr>
  </w:style>
  <w:style w:type="paragraph" w:styleId="Listenabsatz">
    <w:name w:val="List Paragraph"/>
    <w:basedOn w:val="Standard"/>
    <w:uiPriority w:val="34"/>
    <w:qFormat/>
    <w:rsid w:val="008800C3"/>
    <w:pPr>
      <w:ind w:left="720"/>
      <w:contextualSpacing/>
    </w:p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8D615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2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3756F2"/>
    <w:pPr>
      <w:spacing w:after="100"/>
      <w:ind w:left="660"/>
    </w:pPr>
    <w:rPr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3756F2"/>
    <w:pPr>
      <w:spacing w:after="100"/>
      <w:ind w:left="880"/>
    </w:pPr>
    <w:rPr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3756F2"/>
    <w:pPr>
      <w:spacing w:after="100"/>
      <w:ind w:left="1100"/>
    </w:pPr>
    <w:rPr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3756F2"/>
    <w:pPr>
      <w:spacing w:after="100"/>
      <w:ind w:left="1320"/>
    </w:pPr>
    <w:rPr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3756F2"/>
    <w:pPr>
      <w:spacing w:after="100"/>
      <w:ind w:left="1540"/>
    </w:pPr>
    <w:rPr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3756F2"/>
    <w:pPr>
      <w:spacing w:after="100"/>
      <w:ind w:left="1760"/>
    </w:pPr>
    <w:rPr>
      <w:lang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C2746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2746"/>
  </w:style>
  <w:style w:type="character" w:customStyle="1" w:styleId="AnredeZchn">
    <w:name w:val="Anrede Zchn"/>
    <w:basedOn w:val="Absatz-Standardschriftart"/>
    <w:link w:val="Anrede"/>
    <w:uiPriority w:val="99"/>
    <w:semiHidden/>
    <w:rsid w:val="00DC2746"/>
    <w:rPr>
      <w:rFonts w:cstheme="minorHAnsi"/>
      <w:lang w:val="de-CH"/>
    </w:rPr>
  </w:style>
  <w:style w:type="paragraph" w:styleId="Aufzhlungszeichen">
    <w:name w:val="List Bullet"/>
    <w:basedOn w:val="Standard"/>
    <w:uiPriority w:val="99"/>
    <w:semiHidden/>
    <w:unhideWhenUsed/>
    <w:rsid w:val="00DC2746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2746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2746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2746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2746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D6BB9"/>
    <w:rPr>
      <w:b/>
      <w:bCs/>
      <w:color w:val="032348" w:themeColor="accent1" w:themeShade="BF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rsid w:val="00DC2746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2746"/>
  </w:style>
  <w:style w:type="character" w:customStyle="1" w:styleId="DatumZchn">
    <w:name w:val="Datum Zchn"/>
    <w:basedOn w:val="Absatz-Standardschriftart"/>
    <w:link w:val="Datum"/>
    <w:uiPriority w:val="99"/>
    <w:semiHidden/>
    <w:rsid w:val="00DC2746"/>
    <w:rPr>
      <w:rFonts w:cstheme="minorHAnsi"/>
      <w:lang w:val="de-CH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2746"/>
    <w:rPr>
      <w:rFonts w:ascii="Segoe UI" w:hAnsi="Segoe UI" w:cs="Segoe UI"/>
      <w:sz w:val="16"/>
      <w:szCs w:val="16"/>
      <w:lang w:val="de-CH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2746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2746"/>
    <w:rPr>
      <w:rFonts w:cstheme="minorHAnsi"/>
      <w:lang w:val="de-CH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2746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2746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2746"/>
    <w:rPr>
      <w:rFonts w:cstheme="minorHAnsi"/>
      <w:lang w:val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2746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2746"/>
    <w:rPr>
      <w:rFonts w:cstheme="minorHAnsi"/>
      <w:lang w:val="de-CH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2746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2746"/>
    <w:rPr>
      <w:rFonts w:cstheme="minorHAnsi"/>
      <w:i/>
      <w:iCs/>
      <w:lang w:val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2746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2746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C2746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6BB9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6BB9"/>
    <w:rPr>
      <w:color w:val="052F61" w:themeColor="accent1"/>
      <w:sz w:val="24"/>
      <w:szCs w:val="24"/>
    </w:rPr>
  </w:style>
  <w:style w:type="paragraph" w:styleId="KeinLeerraum">
    <w:name w:val="No Spacing"/>
    <w:uiPriority w:val="1"/>
    <w:qFormat/>
    <w:rsid w:val="005D6BB9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274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2746"/>
    <w:rPr>
      <w:rFonts w:cs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2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2746"/>
    <w:rPr>
      <w:rFonts w:cstheme="minorHAnsi"/>
      <w:b/>
      <w:bCs/>
      <w:sz w:val="20"/>
      <w:szCs w:val="20"/>
      <w:lang w:val="de-CH"/>
    </w:rPr>
  </w:style>
  <w:style w:type="paragraph" w:styleId="Liste">
    <w:name w:val="List"/>
    <w:basedOn w:val="Standard"/>
    <w:uiPriority w:val="99"/>
    <w:semiHidden/>
    <w:unhideWhenUsed/>
    <w:rsid w:val="00DC274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C274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C274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C274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C2746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C2746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2746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2746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2746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2746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2746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2746"/>
    <w:pPr>
      <w:numPr>
        <w:numId w:val="2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2746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2746"/>
    <w:pPr>
      <w:numPr>
        <w:numId w:val="2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2746"/>
    <w:pPr>
      <w:numPr>
        <w:numId w:val="25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DC2746"/>
  </w:style>
  <w:style w:type="paragraph" w:styleId="Makrotext">
    <w:name w:val="macro"/>
    <w:link w:val="MakrotextZchn"/>
    <w:uiPriority w:val="99"/>
    <w:semiHidden/>
    <w:unhideWhenUsed/>
    <w:rsid w:val="00DC27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284"/>
      <w:jc w:val="both"/>
    </w:pPr>
    <w:rPr>
      <w:rFonts w:ascii="Consolas" w:hAnsi="Consolas" w:cstheme="minorHAnsi"/>
      <w:lang w:val="de-CH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2746"/>
    <w:rPr>
      <w:rFonts w:ascii="Consolas" w:hAnsi="Consolas" w:cstheme="minorHAnsi"/>
      <w:sz w:val="20"/>
      <w:szCs w:val="20"/>
      <w:lang w:val="de-CH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C27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C2746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27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2746"/>
    <w:rPr>
      <w:rFonts w:ascii="Consolas" w:hAnsi="Consolas" w:cstheme="minorHAnsi"/>
      <w:sz w:val="21"/>
      <w:szCs w:val="21"/>
      <w:lang w:val="de-CH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2746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C274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2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2746"/>
    <w:rPr>
      <w:rFonts w:ascii="Segoe UI" w:hAnsi="Segoe UI" w:cs="Segoe UI"/>
      <w:sz w:val="18"/>
      <w:szCs w:val="18"/>
      <w:lang w:val="de-CH"/>
    </w:rPr>
  </w:style>
  <w:style w:type="paragraph" w:styleId="Standardeinzug">
    <w:name w:val="Normal Indent"/>
    <w:basedOn w:val="Standard"/>
    <w:uiPriority w:val="99"/>
    <w:semiHidden/>
    <w:unhideWhenUsed/>
    <w:rsid w:val="00DC2746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DC2746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2746"/>
    <w:rPr>
      <w:rFonts w:cstheme="minorHAnsi"/>
      <w:lang w:val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2746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2746"/>
    <w:rPr>
      <w:rFonts w:cstheme="minorHAnsi"/>
      <w:lang w:val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2746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2746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2746"/>
    <w:rPr>
      <w:rFonts w:cstheme="minorHAnsi"/>
      <w:lang w:val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2746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2746"/>
    <w:rPr>
      <w:rFonts w:cstheme="minorHAnsi"/>
      <w:sz w:val="16"/>
      <w:szCs w:val="16"/>
      <w:lang w:val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2746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2746"/>
    <w:rPr>
      <w:rFonts w:cstheme="minorHAnsi"/>
      <w:lang w:val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2746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2746"/>
    <w:rPr>
      <w:rFonts w:cstheme="minorHAnsi"/>
      <w:lang w:val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2746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2746"/>
    <w:rPr>
      <w:rFonts w:cstheme="minorHAnsi"/>
      <w:lang w:val="de-CH"/>
    </w:rPr>
  </w:style>
  <w:style w:type="paragraph" w:styleId="Umschlagabsenderadresse">
    <w:name w:val="envelope return"/>
    <w:basedOn w:val="Standard"/>
    <w:uiPriority w:val="99"/>
    <w:semiHidden/>
    <w:unhideWhenUsed/>
    <w:rsid w:val="00DC2746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DC274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C2746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2746"/>
    <w:rPr>
      <w:rFonts w:cstheme="minorHAnsi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5D6BB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D6BB9"/>
    <w:rPr>
      <w:i/>
      <w:iCs/>
      <w:sz w:val="24"/>
      <w:szCs w:val="24"/>
    </w:rPr>
  </w:style>
  <w:style w:type="character" w:customStyle="1" w:styleId="markedcontent">
    <w:name w:val="markedcontent"/>
    <w:basedOn w:val="Absatz-Standardschriftart"/>
    <w:rsid w:val="00880464"/>
  </w:style>
  <w:style w:type="character" w:styleId="Kommentarzeichen">
    <w:name w:val="annotation reference"/>
    <w:basedOn w:val="Absatz-Standardschriftart"/>
    <w:uiPriority w:val="99"/>
    <w:semiHidden/>
    <w:unhideWhenUsed/>
    <w:rsid w:val="0083110B"/>
    <w:rPr>
      <w:sz w:val="16"/>
      <w:szCs w:val="16"/>
    </w:rPr>
  </w:style>
  <w:style w:type="character" w:styleId="Fett">
    <w:name w:val="Strong"/>
    <w:uiPriority w:val="22"/>
    <w:qFormat/>
    <w:rsid w:val="005D6BB9"/>
    <w:rPr>
      <w:b/>
      <w:bCs/>
    </w:rPr>
  </w:style>
  <w:style w:type="character" w:styleId="Hervorhebung">
    <w:name w:val="Emphasis"/>
    <w:uiPriority w:val="20"/>
    <w:qFormat/>
    <w:rsid w:val="005D6BB9"/>
    <w:rPr>
      <w:caps/>
      <w:color w:val="021730" w:themeColor="accent1" w:themeShade="7F"/>
      <w:spacing w:val="5"/>
    </w:rPr>
  </w:style>
  <w:style w:type="character" w:styleId="SchwacheHervorhebung">
    <w:name w:val="Subtle Emphasis"/>
    <w:uiPriority w:val="19"/>
    <w:qFormat/>
    <w:rsid w:val="005D6BB9"/>
    <w:rPr>
      <w:i/>
      <w:iCs/>
      <w:color w:val="021730" w:themeColor="accent1" w:themeShade="7F"/>
    </w:rPr>
  </w:style>
  <w:style w:type="character" w:styleId="IntensiveHervorhebung">
    <w:name w:val="Intense Emphasis"/>
    <w:uiPriority w:val="21"/>
    <w:qFormat/>
    <w:rsid w:val="005D6BB9"/>
    <w:rPr>
      <w:b/>
      <w:bCs/>
      <w:caps/>
      <w:color w:val="021730" w:themeColor="accent1" w:themeShade="7F"/>
      <w:spacing w:val="10"/>
    </w:rPr>
  </w:style>
  <w:style w:type="character" w:styleId="SchwacherVerweis">
    <w:name w:val="Subtle Reference"/>
    <w:uiPriority w:val="31"/>
    <w:qFormat/>
    <w:rsid w:val="005D6BB9"/>
    <w:rPr>
      <w:b/>
      <w:bCs/>
      <w:color w:val="052F61" w:themeColor="accent1"/>
    </w:rPr>
  </w:style>
  <w:style w:type="character" w:styleId="IntensiverVerweis">
    <w:name w:val="Intense Reference"/>
    <w:uiPriority w:val="32"/>
    <w:qFormat/>
    <w:rsid w:val="005D6BB9"/>
    <w:rPr>
      <w:b/>
      <w:bCs/>
      <w:i/>
      <w:iCs/>
      <w:caps/>
      <w:color w:val="052F61" w:themeColor="accent1"/>
    </w:rPr>
  </w:style>
  <w:style w:type="character" w:styleId="Buchtitel">
    <w:name w:val="Book Title"/>
    <w:uiPriority w:val="33"/>
    <w:qFormat/>
    <w:rsid w:val="005D6BB9"/>
    <w:rPr>
      <w:b/>
      <w:bCs/>
      <w:i/>
      <w:iCs/>
      <w:spacing w:val="0"/>
    </w:rPr>
  </w:style>
  <w:style w:type="table" w:styleId="Listentabelle7farbigAkzent4">
    <w:name w:val="List Table 7 Colorful Accent 4"/>
    <w:basedOn w:val="NormaleTabelle"/>
    <w:uiPriority w:val="52"/>
    <w:pPr>
      <w:spacing w:after="0" w:line="240" w:lineRule="auto"/>
    </w:pPr>
    <w:rPr>
      <w:color w:val="4F76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9E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9E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9E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9E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2F4C9" w:themeFill="accent4" w:themeFillTint="33"/>
      </w:tcPr>
    </w:tblStylePr>
    <w:tblStylePr w:type="band1Horz">
      <w:tblPr/>
      <w:tcPr>
        <w:shd w:val="clear" w:color="auto" w:fill="E2F4C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Standard"/>
    <w:rsid w:val="0060428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60428C"/>
  </w:style>
  <w:style w:type="character" w:customStyle="1" w:styleId="eop">
    <w:name w:val="eop"/>
    <w:basedOn w:val="Absatz-Standardschriftart"/>
    <w:rsid w:val="0060428C"/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292AB0"/>
    <w:rPr>
      <w:color w:val="605E5C"/>
      <w:shd w:val="clear" w:color="auto" w:fill="E1DFDD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B336E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6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gomann88/ExportInfoScri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.Urbanek\Documents\Benutzerdefinierte%20Office-Vorlagen\DokumentationVorlage.dotx" TargetMode="Externa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713A-04E8-4B97-813E-BFF2A345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DokumentationVorlage.dotx</Template>
  <TotalTime>0</TotalTime>
  <Pages>6</Pages>
  <Words>513</Words>
  <Characters>3258</Characters>
  <Application>Microsoft Office Word</Application>
  <DocSecurity>0</DocSecurity>
  <Lines>181</Lines>
  <Paragraphs>163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Urbanek</dc:creator>
  <cp:keywords/>
  <dc:description/>
  <cp:lastModifiedBy>BBZW-Sursee; Urbanek Justin</cp:lastModifiedBy>
  <cp:revision>19</cp:revision>
  <cp:lastPrinted>2022-06-23T21:17:00Z</cp:lastPrinted>
  <dcterms:created xsi:type="dcterms:W3CDTF">2022-06-17T11:19:00Z</dcterms:created>
  <dcterms:modified xsi:type="dcterms:W3CDTF">2022-06-23T21:17:00Z</dcterms:modified>
</cp:coreProperties>
</file>