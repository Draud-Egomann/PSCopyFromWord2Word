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2985F" w14:textId="77777777" w:rsidR="005527F9" w:rsidRDefault="005527F9" w:rsidP="005527F9">
      <w:pPr>
        <w:pStyle w:val="berschrift1"/>
        <w:rPr>
          <w:lang w:val="de-CH"/>
        </w:rPr>
      </w:pPr>
      <w:r w:rsidRPr="0022267B">
        <w:rPr>
          <w:lang w:val="de-CH"/>
        </w:rPr>
        <w:t xml:space="preserve">Lern- und Arbeitsauftrag </w:t>
      </w:r>
      <w:r>
        <w:rPr>
          <w:i/>
          <w:lang w:val="de-CH"/>
        </w:rPr>
        <w:fldChar w:fldCharType="begin"/>
      </w:r>
      <w:r>
        <w:rPr>
          <w:i/>
          <w:lang w:val="de-CH"/>
        </w:rPr>
        <w:instrText xml:space="preserve"> FILENAME   \* MERGEFORMAT </w:instrText>
      </w:r>
      <w:r>
        <w:rPr>
          <w:i/>
          <w:lang w:val="de-CH"/>
        </w:rPr>
        <w:fldChar w:fldCharType="separate"/>
      </w:r>
      <w:r>
        <w:rPr>
          <w:i/>
          <w:noProof/>
          <w:lang w:val="de-CH"/>
        </w:rPr>
        <w:t>LA_231_1702_Daten_kategorisieren.docx</w:t>
      </w:r>
      <w:r>
        <w:rPr>
          <w:i/>
          <w:lang w:val="de-CH"/>
        </w:rPr>
        <w:fldChar w:fldCharType="end"/>
      </w:r>
    </w:p>
    <w:p w14:paraId="660C42BC" w14:textId="77777777" w:rsidR="005527F9" w:rsidRPr="0022267B" w:rsidRDefault="005527F9" w:rsidP="005527F9">
      <w:pPr>
        <w:rPr>
          <w:lang w:val="de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single" w:sz="4" w:space="0" w:color="4F81BD" w:themeColor="accent1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44"/>
        <w:gridCol w:w="7379"/>
      </w:tblGrid>
      <w:tr w:rsidR="005527F9" w:rsidRPr="00FF40BB" w14:paraId="3E9A8414" w14:textId="77777777" w:rsidTr="0030176B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7F691869" w14:textId="77777777" w:rsidR="005527F9" w:rsidRPr="0022267B" w:rsidRDefault="005527F9" w:rsidP="0030176B">
            <w:pPr>
              <w:pStyle w:val="tabellenkopf"/>
            </w:pPr>
            <w:r>
              <w:t>Titel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7DDA667B" w14:textId="77777777" w:rsidR="005527F9" w:rsidRPr="000316BF" w:rsidRDefault="005527F9" w:rsidP="0030176B">
            <w:pPr>
              <w:pStyle w:val="tabellenkop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Daten nach deren Schutzbedarf kategorisieren können.</w:t>
            </w:r>
          </w:p>
        </w:tc>
      </w:tr>
      <w:tr w:rsidR="005527F9" w:rsidRPr="002D53BA" w14:paraId="7EC08163" w14:textId="77777777" w:rsidTr="0030176B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48C9D5CC" w14:textId="77777777" w:rsidR="005527F9" w:rsidRPr="0022267B" w:rsidRDefault="005527F9" w:rsidP="0030176B">
            <w:pPr>
              <w:pStyle w:val="tabellenkopf"/>
            </w:pPr>
            <w:r w:rsidRPr="0022267B">
              <w:t>Modul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021BC77C" w14:textId="77777777" w:rsidR="005527F9" w:rsidRPr="008C3B83" w:rsidRDefault="005527F9" w:rsidP="0030176B">
            <w:pPr>
              <w:pStyle w:val="tabelleninhalt"/>
            </w:pPr>
            <w:r>
              <w:t>231</w:t>
            </w:r>
            <w:r w:rsidRPr="008C3B83">
              <w:t xml:space="preserve"> Informatiker/in EFZ</w:t>
            </w:r>
          </w:p>
        </w:tc>
      </w:tr>
      <w:tr w:rsidR="005527F9" w:rsidRPr="00FA34E7" w14:paraId="07F45452" w14:textId="77777777" w:rsidTr="0030176B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A30ACA7" w14:textId="77777777" w:rsidR="005527F9" w:rsidRPr="0022267B" w:rsidRDefault="005527F9" w:rsidP="0030176B">
            <w:pPr>
              <w:pStyle w:val="tabellenkopf"/>
            </w:pPr>
            <w:r w:rsidRPr="0022267B">
              <w:t>Autor</w:t>
            </w:r>
            <w:r>
              <w:t xml:space="preserve"> / Version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785C4C9E" w14:textId="0DDF3718" w:rsidR="005527F9" w:rsidRPr="008C3B83" w:rsidRDefault="003C6F7D" w:rsidP="0030176B">
            <w:pPr>
              <w:pStyle w:val="tabelleninhalt"/>
            </w:pPr>
            <w:r>
              <w:t xml:space="preserve">Davor Vukelic </w:t>
            </w:r>
            <w:r w:rsidR="005527F9" w:rsidRPr="008C3B83">
              <w:t>/ V1.0</w:t>
            </w:r>
          </w:p>
        </w:tc>
      </w:tr>
      <w:tr w:rsidR="005527F9" w:rsidRPr="00F50EB7" w14:paraId="232A7DF3" w14:textId="77777777" w:rsidTr="0030176B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43537846" w14:textId="77777777" w:rsidR="005527F9" w:rsidRPr="0022267B" w:rsidRDefault="005527F9" w:rsidP="0030176B">
            <w:pPr>
              <w:pStyle w:val="tabellenkopf"/>
            </w:pPr>
            <w:r>
              <w:t>Hilfsmittel: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7439EEE4" w14:textId="77777777" w:rsidR="005527F9" w:rsidRDefault="005527F9" w:rsidP="0030176B">
            <w:pPr>
              <w:pStyle w:val="tabelleninhalt"/>
              <w:numPr>
                <w:ilvl w:val="0"/>
                <w:numId w:val="3"/>
              </w:numPr>
            </w:pPr>
            <w:r>
              <w:t>Notebook</w:t>
            </w:r>
          </w:p>
          <w:p w14:paraId="6D8E9C62" w14:textId="77777777" w:rsidR="005527F9" w:rsidRDefault="005527F9" w:rsidP="0030176B">
            <w:pPr>
              <w:pStyle w:val="tabelleninhalt"/>
              <w:numPr>
                <w:ilvl w:val="0"/>
                <w:numId w:val="3"/>
              </w:numPr>
            </w:pPr>
            <w:r>
              <w:t xml:space="preserve">Präsentation: </w:t>
            </w:r>
            <w:r w:rsidRPr="007603F2">
              <w:t>1762_Datenschutz_Gesetze</w:t>
            </w:r>
          </w:p>
          <w:p w14:paraId="131249AD" w14:textId="77777777" w:rsidR="005527F9" w:rsidRDefault="005527F9" w:rsidP="0030176B">
            <w:pPr>
              <w:pStyle w:val="tabelleninhalt"/>
              <w:numPr>
                <w:ilvl w:val="0"/>
                <w:numId w:val="3"/>
              </w:numPr>
            </w:pPr>
            <w:r w:rsidRPr="0080259E">
              <w:t>BL_231_1781_CH-DSG</w:t>
            </w:r>
            <w:r>
              <w:t xml:space="preserve"> </w:t>
            </w:r>
          </w:p>
          <w:p w14:paraId="3FA11EE1" w14:textId="77777777" w:rsidR="005527F9" w:rsidRPr="008C3B83" w:rsidRDefault="005527F9" w:rsidP="0030176B">
            <w:pPr>
              <w:pStyle w:val="tabelleninhalt"/>
            </w:pPr>
          </w:p>
        </w:tc>
      </w:tr>
      <w:tr w:rsidR="005527F9" w:rsidRPr="00EE5ABA" w14:paraId="3C03FCE4" w14:textId="77777777" w:rsidTr="0030176B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02E8F72" w14:textId="77777777" w:rsidR="005527F9" w:rsidRDefault="005527F9" w:rsidP="0030176B">
            <w:pPr>
              <w:pStyle w:val="tabellenkopf"/>
            </w:pPr>
            <w:r>
              <w:t>Nachweis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541DCCA" w14:textId="4FC5CA83" w:rsidR="005527F9" w:rsidRDefault="00B6691A" w:rsidP="0030176B">
            <w:pPr>
              <w:pStyle w:val="tabelleninhalt"/>
            </w:pPr>
            <w:proofErr w:type="spellStart"/>
            <w:proofErr w:type="gramStart"/>
            <w:r>
              <w:t>Fromtest</w:t>
            </w:r>
            <w:proofErr w:type="spellEnd"/>
            <w:r w:rsidR="005527F9">
              <w:t>(</w:t>
            </w:r>
            <w:proofErr w:type="gramEnd"/>
            <w:r w:rsidR="005527F9">
              <w:t>Einzelarbeit) mit 3 Fragen</w:t>
            </w:r>
          </w:p>
          <w:p w14:paraId="4ABFD2BA" w14:textId="77777777" w:rsidR="005527F9" w:rsidRPr="008C3B83" w:rsidRDefault="005527F9" w:rsidP="0030176B">
            <w:pPr>
              <w:pStyle w:val="tabelleninhalt"/>
            </w:pPr>
            <w:r>
              <w:t>3 Punkte</w:t>
            </w:r>
          </w:p>
        </w:tc>
      </w:tr>
      <w:tr w:rsidR="005527F9" w:rsidRPr="00FA34E7" w14:paraId="41871303" w14:textId="77777777" w:rsidTr="0030176B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00099012" w14:textId="77777777" w:rsidR="005527F9" w:rsidRDefault="005527F9" w:rsidP="0030176B">
            <w:pPr>
              <w:pStyle w:val="tabellenkopf"/>
            </w:pPr>
            <w:r>
              <w:t>Sozialform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09E8C2D5" w14:textId="77777777" w:rsidR="005527F9" w:rsidRPr="008C3B83" w:rsidRDefault="005527F9" w:rsidP="0030176B">
            <w:pPr>
              <w:pStyle w:val="tabelleninhalt"/>
            </w:pPr>
            <w:r w:rsidRPr="008C3B83">
              <w:t>Einzelarbeit / Partnerarbeit</w:t>
            </w:r>
          </w:p>
        </w:tc>
      </w:tr>
      <w:tr w:rsidR="005527F9" w:rsidRPr="00EE5ABA" w14:paraId="6A1C8AAA" w14:textId="77777777" w:rsidTr="0030176B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75F132F8" w14:textId="77777777" w:rsidR="005527F9" w:rsidRPr="001C2731" w:rsidRDefault="005527F9" w:rsidP="0030176B">
            <w:pPr>
              <w:pStyle w:val="tabellenkopf"/>
            </w:pPr>
            <w:r w:rsidRPr="001C2731">
              <w:t>Leistungsziele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413D5CC3" w14:textId="77777777" w:rsidR="005527F9" w:rsidRPr="004D4F7B" w:rsidRDefault="005527F9" w:rsidP="0030176B">
            <w:pPr>
              <w:pStyle w:val="fettkursiv"/>
              <w:rPr>
                <w:lang w:val="de-CH"/>
              </w:rPr>
            </w:pPr>
            <w:r>
              <w:rPr>
                <w:lang w:val="de-CH"/>
              </w:rPr>
              <w:t>LZ 1.2</w:t>
            </w:r>
          </w:p>
        </w:tc>
      </w:tr>
    </w:tbl>
    <w:p w14:paraId="64009630" w14:textId="77777777" w:rsidR="005527F9" w:rsidRPr="0022267B" w:rsidRDefault="005527F9" w:rsidP="005527F9">
      <w:pPr>
        <w:pStyle w:val="berschrift2"/>
        <w:rPr>
          <w:lang w:val="de-CH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C1C16B" wp14:editId="4D26088D">
            <wp:simplePos x="0" y="0"/>
            <wp:positionH relativeFrom="margin">
              <wp:align>right</wp:align>
            </wp:positionH>
            <wp:positionV relativeFrom="paragraph">
              <wp:posOffset>255905</wp:posOffset>
            </wp:positionV>
            <wp:extent cx="1714500" cy="856615"/>
            <wp:effectExtent l="0" t="0" r="0" b="63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267B">
        <w:rPr>
          <w:lang w:val="de-CH"/>
        </w:rPr>
        <w:t>Ausgangslage</w:t>
      </w:r>
    </w:p>
    <w:p w14:paraId="058EA800" w14:textId="77777777" w:rsidR="005527F9" w:rsidRDefault="005527F9" w:rsidP="005527F9">
      <w:pPr>
        <w:rPr>
          <w:lang w:val="de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22EB87" wp14:editId="21B27FDF">
                <wp:simplePos x="0" y="0"/>
                <wp:positionH relativeFrom="column">
                  <wp:posOffset>4228186</wp:posOffset>
                </wp:positionH>
                <wp:positionV relativeFrom="paragraph">
                  <wp:posOffset>870839</wp:posOffset>
                </wp:positionV>
                <wp:extent cx="1594485" cy="258445"/>
                <wp:effectExtent l="0" t="0" r="5715" b="8255"/>
                <wp:wrapSquare wrapText="bothSides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48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997538" w14:textId="77777777" w:rsidR="005527F9" w:rsidRPr="00DA0C19" w:rsidRDefault="005527F9" w:rsidP="005527F9">
                            <w:pPr>
                              <w:pStyle w:val="Beschriftung"/>
                              <w:rPr>
                                <w:b/>
                                <w:noProof/>
                                <w:color w:val="auto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Abbildung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Quelle www.pixabay.com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22EB87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332.95pt;margin-top:68.55pt;width:125.55pt;height:20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" stroked="f">
                <v:textbox style="mso-fit-shape-to-text:t" inset="0,0,0,0">
                  <w:txbxContent>
                    <w:p w14:paraId="24997538" w14:textId="77777777" w:rsidR="005527F9" w:rsidRPr="00DA0C19" w:rsidRDefault="005527F9" w:rsidP="005527F9">
                      <w:pPr>
                        <w:pStyle w:val="Beschriftung"/>
                        <w:rPr>
                          <w:b/>
                          <w:noProof/>
                          <w:color w:val="auto"/>
                          <w:sz w:val="22"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Abbildung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Quelle www.pixabay.com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de-CH"/>
        </w:rPr>
        <w:t>Eines der Grundprinzipien des Datenschutzes ist die Verhältnismässigkeit der Datenerhebung. Es sollen nur die Daten erhoben werden, welche für die Verarbeitung nötig sind.</w:t>
      </w:r>
    </w:p>
    <w:p w14:paraId="4CCFC571" w14:textId="77777777" w:rsidR="005527F9" w:rsidRDefault="005527F9" w:rsidP="005527F9">
      <w:pPr>
        <w:rPr>
          <w:lang w:val="de-CH"/>
        </w:rPr>
      </w:pPr>
      <w:r>
        <w:rPr>
          <w:lang w:val="de-CH"/>
        </w:rPr>
        <w:t>Der Datenschutz schützt personenbezogene Daten.</w:t>
      </w:r>
    </w:p>
    <w:p w14:paraId="59D657CA" w14:textId="77777777" w:rsidR="005527F9" w:rsidRDefault="005527F9" w:rsidP="005527F9">
      <w:pPr>
        <w:rPr>
          <w:lang w:val="de-CH"/>
        </w:rPr>
      </w:pPr>
      <w:r>
        <w:rPr>
          <w:lang w:val="de-CH"/>
        </w:rPr>
        <w:t>Dabei wird vor allem zwischen allgemeinen Personenbezogene Daten und besonders schutzwürdige personenbezogene Daten unterschieden.</w:t>
      </w:r>
    </w:p>
    <w:p w14:paraId="0EF2D520" w14:textId="77777777" w:rsidR="005527F9" w:rsidRPr="0022267B" w:rsidRDefault="005527F9" w:rsidP="005527F9">
      <w:pPr>
        <w:rPr>
          <w:lang w:val="de-CH"/>
        </w:rPr>
      </w:pPr>
      <w:r>
        <w:rPr>
          <w:lang w:val="de-CH"/>
        </w:rPr>
        <w:t>Gerade in der Informatik ist dieser Aspekt im Alltag wichtig.</w:t>
      </w:r>
    </w:p>
    <w:p w14:paraId="14E6DFF4" w14:textId="77777777" w:rsidR="005527F9" w:rsidRPr="0022267B" w:rsidRDefault="005527F9" w:rsidP="005527F9">
      <w:pPr>
        <w:pStyle w:val="berschrift2"/>
        <w:rPr>
          <w:lang w:val="de-CH"/>
        </w:rPr>
      </w:pPr>
      <w:r w:rsidRPr="0022267B">
        <w:rPr>
          <w:lang w:val="de-CH"/>
        </w:rPr>
        <w:t>Aufgabenstellung</w:t>
      </w:r>
    </w:p>
    <w:p w14:paraId="782A575F" w14:textId="77777777" w:rsidR="005527F9" w:rsidRDefault="005527F9" w:rsidP="005527F9">
      <w:pPr>
        <w:rPr>
          <w:lang w:val="de-CH"/>
        </w:rPr>
      </w:pPr>
    </w:p>
    <w:p w14:paraId="0B66DF83" w14:textId="77777777" w:rsidR="005527F9" w:rsidRDefault="005527F9" w:rsidP="005527F9">
      <w:pPr>
        <w:pStyle w:val="berschrift3"/>
        <w:rPr>
          <w:lang w:val="de-CH"/>
        </w:rPr>
      </w:pPr>
      <w:r>
        <w:rPr>
          <w:lang w:val="de-CH"/>
        </w:rPr>
        <w:t>Teilaufgabe 1: allgemeine personenbezogene Daten</w:t>
      </w:r>
    </w:p>
    <w:p w14:paraId="04994BC8" w14:textId="77777777" w:rsidR="005527F9" w:rsidRDefault="005527F9" w:rsidP="005527F9">
      <w:pPr>
        <w:rPr>
          <w:lang w:val="de-CH"/>
        </w:rPr>
      </w:pPr>
      <w:r>
        <w:rPr>
          <w:lang w:val="de-CH"/>
        </w:rPr>
        <w:t>Erstellen Sie eine Liste ihrer allgemeinen personenbezogenen Daten.</w:t>
      </w:r>
    </w:p>
    <w:p w14:paraId="07FCEB10" w14:textId="77777777" w:rsidR="005527F9" w:rsidRDefault="005527F9" w:rsidP="005527F9">
      <w:pPr>
        <w:rPr>
          <w:lang w:val="de-CH"/>
        </w:rPr>
      </w:pPr>
      <w:r>
        <w:rPr>
          <w:lang w:val="de-CH"/>
        </w:rPr>
        <w:t>Sie finden Hinweise in der Präsentation und im DSG Artikel 5 Begriffe.</w:t>
      </w:r>
    </w:p>
    <w:p w14:paraId="0CD26928" w14:textId="77777777" w:rsidR="005527F9" w:rsidRPr="0080259E" w:rsidRDefault="005527F9" w:rsidP="005527F9">
      <w:pPr>
        <w:rPr>
          <w:lang w:val="de-CH"/>
        </w:rPr>
      </w:pPr>
    </w:p>
    <w:p w14:paraId="7F18DAAD" w14:textId="77777777" w:rsidR="005527F9" w:rsidRDefault="005527F9" w:rsidP="005527F9">
      <w:pPr>
        <w:pStyle w:val="berschrift3"/>
        <w:rPr>
          <w:lang w:val="de-CH"/>
        </w:rPr>
      </w:pPr>
      <w:r>
        <w:rPr>
          <w:lang w:val="de-CH"/>
        </w:rPr>
        <w:t>Teilaufgabe 2: besonders schutzwürdige personenbezogene Daten</w:t>
      </w:r>
    </w:p>
    <w:p w14:paraId="778A130F" w14:textId="77777777" w:rsidR="005527F9" w:rsidRDefault="005527F9" w:rsidP="005527F9">
      <w:pPr>
        <w:rPr>
          <w:lang w:val="de-CH"/>
        </w:rPr>
      </w:pPr>
      <w:r>
        <w:rPr>
          <w:lang w:val="de-CH"/>
        </w:rPr>
        <w:t>Erstellen Sie eine Liste besonders schutzwürdiger Personenbezogener Daten.</w:t>
      </w:r>
    </w:p>
    <w:p w14:paraId="070A1C2A" w14:textId="77777777" w:rsidR="005527F9" w:rsidRPr="0080259E" w:rsidRDefault="005527F9" w:rsidP="005527F9">
      <w:pPr>
        <w:rPr>
          <w:lang w:val="de-CH"/>
        </w:rPr>
      </w:pPr>
    </w:p>
    <w:p w14:paraId="29E73886" w14:textId="77777777" w:rsidR="005527F9" w:rsidRDefault="005527F9" w:rsidP="005527F9">
      <w:pPr>
        <w:pStyle w:val="berschrift3"/>
        <w:rPr>
          <w:lang w:val="de-CH"/>
        </w:rPr>
      </w:pPr>
      <w:r>
        <w:rPr>
          <w:lang w:val="de-CH"/>
        </w:rPr>
        <w:t>Teilaufgabe 3: Ihre persönlichen Daten</w:t>
      </w:r>
    </w:p>
    <w:p w14:paraId="2670282D" w14:textId="77777777" w:rsidR="005527F9" w:rsidRDefault="005527F9" w:rsidP="005527F9">
      <w:pPr>
        <w:rPr>
          <w:lang w:val="de-CH"/>
        </w:rPr>
      </w:pPr>
      <w:r>
        <w:rPr>
          <w:lang w:val="de-CH"/>
        </w:rPr>
        <w:t>Überprüfen Sie auf zwei Plattformen wie z.B. soziales Netzwerk, welche personenbezogenen Daten Sie dort hinterlegt haben.</w:t>
      </w:r>
    </w:p>
    <w:p w14:paraId="37C2025E" w14:textId="77777777" w:rsidR="005527F9" w:rsidRPr="0080259E" w:rsidRDefault="005527F9" w:rsidP="005527F9">
      <w:pPr>
        <w:pStyle w:val="Listenabsatz"/>
        <w:numPr>
          <w:ilvl w:val="0"/>
          <w:numId w:val="4"/>
        </w:numPr>
        <w:rPr>
          <w:lang w:val="de-CH"/>
        </w:rPr>
      </w:pPr>
      <w:r w:rsidRPr="0080259E">
        <w:rPr>
          <w:lang w:val="de-CH"/>
        </w:rPr>
        <w:t>Welches sind allgemeine und welches sind besonders schutzwürdige personenbezogene Daten?</w:t>
      </w:r>
    </w:p>
    <w:p w14:paraId="28E19695" w14:textId="77777777" w:rsidR="005527F9" w:rsidRDefault="005527F9" w:rsidP="005527F9">
      <w:pPr>
        <w:pStyle w:val="Listenabsatz"/>
        <w:numPr>
          <w:ilvl w:val="0"/>
          <w:numId w:val="4"/>
        </w:numPr>
        <w:rPr>
          <w:lang w:val="de-CH"/>
        </w:rPr>
      </w:pPr>
      <w:r w:rsidRPr="0080259E">
        <w:rPr>
          <w:lang w:val="de-CH"/>
        </w:rPr>
        <w:t>Wer</w:t>
      </w:r>
      <w:r>
        <w:rPr>
          <w:lang w:val="de-CH"/>
        </w:rPr>
        <w:t xml:space="preserve"> sieht diese Daten? Wer kann sie verarbeiten?</w:t>
      </w:r>
    </w:p>
    <w:p w14:paraId="715AA213" w14:textId="77777777" w:rsidR="005527F9" w:rsidRDefault="005527F9" w:rsidP="005527F9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Halten Sie mit Printscreens hier fest.</w:t>
      </w:r>
    </w:p>
    <w:p w14:paraId="3D08ABD6" w14:textId="77777777" w:rsidR="005527F9" w:rsidRDefault="005527F9" w:rsidP="005527F9">
      <w:pPr>
        <w:rPr>
          <w:lang w:val="de-CH"/>
        </w:rPr>
      </w:pPr>
    </w:p>
    <w:p w14:paraId="10B5112E" w14:textId="77777777" w:rsidR="005527F9" w:rsidRDefault="005527F9" w:rsidP="005527F9">
      <w:pPr>
        <w:rPr>
          <w:lang w:val="de-CH"/>
        </w:rPr>
      </w:pPr>
      <w:r>
        <w:rPr>
          <w:lang w:val="de-CH"/>
        </w:rPr>
        <w:t xml:space="preserve">Vergleichen Sie mit dem*r Lernpartner*in. </w:t>
      </w:r>
    </w:p>
    <w:p w14:paraId="0D60BC6C" w14:textId="77777777" w:rsidR="005527F9" w:rsidRDefault="005527F9" w:rsidP="005527F9">
      <w:pPr>
        <w:rPr>
          <w:lang w:val="de-CH"/>
        </w:rPr>
      </w:pPr>
    </w:p>
    <w:p w14:paraId="5329433D" w14:textId="77777777" w:rsidR="005527F9" w:rsidRDefault="005527F9" w:rsidP="005527F9">
      <w:pPr>
        <w:pStyle w:val="berschrift3"/>
        <w:rPr>
          <w:lang w:val="de-CH"/>
        </w:rPr>
      </w:pPr>
      <w:r>
        <w:rPr>
          <w:lang w:val="de-CH"/>
        </w:rPr>
        <w:lastRenderedPageBreak/>
        <w:t xml:space="preserve">Teilaufgabe 4: Verhältnismässigkeit </w:t>
      </w:r>
    </w:p>
    <w:p w14:paraId="71056A5A" w14:textId="77777777" w:rsidR="005527F9" w:rsidRDefault="005527F9" w:rsidP="005527F9">
      <w:pPr>
        <w:rPr>
          <w:lang w:val="de-CH"/>
        </w:rPr>
      </w:pPr>
      <w:r>
        <w:rPr>
          <w:lang w:val="de-CH"/>
        </w:rPr>
        <w:t>Wie beurteilen Sie die Verhältnismässigkeit der Datenspeicherung in ihrem sozialen Netzwerk? Werden nur die Daten erhoben, welche nötig sind?</w:t>
      </w:r>
    </w:p>
    <w:p w14:paraId="77CDEDD0" w14:textId="77777777" w:rsidR="005527F9" w:rsidRPr="009F5671" w:rsidRDefault="005527F9" w:rsidP="005527F9">
      <w:pPr>
        <w:rPr>
          <w:lang w:val="de-CH"/>
        </w:rPr>
      </w:pPr>
      <w:r>
        <w:rPr>
          <w:lang w:val="de-CH"/>
        </w:rPr>
        <w:t>Haben Sie der Verarbeitung zugestimmt?</w:t>
      </w:r>
    </w:p>
    <w:p w14:paraId="32292CCA" w14:textId="77777777" w:rsidR="005527F9" w:rsidRPr="0080259E" w:rsidRDefault="005527F9" w:rsidP="005527F9">
      <w:pPr>
        <w:rPr>
          <w:lang w:val="de-CH"/>
        </w:rPr>
      </w:pPr>
    </w:p>
    <w:p w14:paraId="70A80E55" w14:textId="77777777" w:rsidR="005527F9" w:rsidRPr="0022267B" w:rsidRDefault="005527F9" w:rsidP="005527F9">
      <w:pPr>
        <w:pStyle w:val="berschrift2"/>
        <w:rPr>
          <w:lang w:val="de-CH"/>
        </w:rPr>
      </w:pPr>
      <w:r>
        <w:rPr>
          <w:lang w:val="de-CH"/>
        </w:rPr>
        <w:t>Gütekriterien</w:t>
      </w:r>
    </w:p>
    <w:p w14:paraId="7A3AC19F" w14:textId="77777777" w:rsidR="005527F9" w:rsidRDefault="005527F9" w:rsidP="005527F9">
      <w:pPr>
        <w:rPr>
          <w:lang w:val="de-CH"/>
        </w:rPr>
      </w:pPr>
      <w:r>
        <w:rPr>
          <w:lang w:val="de-CH"/>
        </w:rPr>
        <w:t>Der Lern- und Arbeitsauftrag ist erfüllt, wenn …</w:t>
      </w:r>
    </w:p>
    <w:p w14:paraId="3B22DC96" w14:textId="77777777" w:rsidR="005527F9" w:rsidRDefault="005527F9" w:rsidP="005527F9">
      <w:pPr>
        <w:pStyle w:val="aufzhlung"/>
      </w:pPr>
      <w:r>
        <w:t>Sie eine Liste allgemeiner personenbezogener Daten erstellt haben.</w:t>
      </w:r>
    </w:p>
    <w:p w14:paraId="437528A7" w14:textId="77777777" w:rsidR="005527F9" w:rsidRDefault="005527F9" w:rsidP="005527F9">
      <w:pPr>
        <w:pStyle w:val="aufzhlung"/>
      </w:pPr>
      <w:r>
        <w:t>Sie eine Liste besonders schutzwürdiger personenbezogener Daten erstellt haben.</w:t>
      </w:r>
    </w:p>
    <w:p w14:paraId="00A5776C" w14:textId="77777777" w:rsidR="005527F9" w:rsidRDefault="005527F9" w:rsidP="005527F9">
      <w:pPr>
        <w:pStyle w:val="aufzhlung"/>
      </w:pPr>
      <w:r>
        <w:t>Sie die eigenen sozialen Netzwerke analysiert und dokumentiert haben.</w:t>
      </w:r>
    </w:p>
    <w:p w14:paraId="66E31B29" w14:textId="77777777" w:rsidR="005527F9" w:rsidRDefault="005527F9" w:rsidP="005527F9">
      <w:pPr>
        <w:pStyle w:val="aufzhlung"/>
      </w:pPr>
      <w:r>
        <w:t>Sie die Ergebnisse mit dem*r Lernpartner*in verglichen haben.</w:t>
      </w:r>
    </w:p>
    <w:p w14:paraId="3195E530" w14:textId="77777777" w:rsidR="005527F9" w:rsidRDefault="005527F9" w:rsidP="005527F9">
      <w:pPr>
        <w:pStyle w:val="aufzhlung"/>
      </w:pPr>
      <w:r>
        <w:t>Sie die Verhältnismässigkeit eingeschätzt haben.</w:t>
      </w:r>
    </w:p>
    <w:p w14:paraId="5E8639F4" w14:textId="77777777" w:rsidR="005527F9" w:rsidRDefault="005527F9" w:rsidP="005527F9">
      <w:pPr>
        <w:pStyle w:val="aufzhlung"/>
      </w:pPr>
      <w:r>
        <w:t>Sie die eigene Lösung mit der Musterlösung verglichen haben.</w:t>
      </w:r>
    </w:p>
    <w:p w14:paraId="5E6A2579" w14:textId="77777777" w:rsidR="005527F9" w:rsidRDefault="005527F9" w:rsidP="005527F9">
      <w:pPr>
        <w:pStyle w:val="aufzhlung"/>
      </w:pPr>
      <w:r>
        <w:t xml:space="preserve">Sie den </w:t>
      </w:r>
      <w:proofErr w:type="spellStart"/>
      <w:r>
        <w:t>Moodletest</w:t>
      </w:r>
      <w:proofErr w:type="spellEnd"/>
      <w:r>
        <w:t xml:space="preserve"> absolviert haben.</w:t>
      </w:r>
    </w:p>
    <w:p w14:paraId="292C7903" w14:textId="77777777" w:rsidR="005527F9" w:rsidRDefault="005527F9" w:rsidP="005527F9">
      <w:pPr>
        <w:pStyle w:val="aufzhlung"/>
        <w:numPr>
          <w:ilvl w:val="0"/>
          <w:numId w:val="0"/>
        </w:numPr>
      </w:pPr>
    </w:p>
    <w:p w14:paraId="2A2B2AB4" w14:textId="77777777" w:rsidR="005527F9" w:rsidRPr="0022267B" w:rsidRDefault="005527F9" w:rsidP="005527F9">
      <w:pPr>
        <w:pStyle w:val="berschrift2"/>
        <w:rPr>
          <w:lang w:val="de-CH"/>
        </w:rPr>
      </w:pPr>
      <w:r>
        <w:rPr>
          <w:lang w:val="de-CH"/>
        </w:rPr>
        <w:t>Zusätzliche Angaben zum Auftrag</w:t>
      </w:r>
    </w:p>
    <w:p w14:paraId="55120139" w14:textId="77777777" w:rsidR="005527F9" w:rsidRPr="001137F3" w:rsidRDefault="005527F9" w:rsidP="005527F9">
      <w:pPr>
        <w:pStyle w:val="aufzhlung"/>
        <w:numPr>
          <w:ilvl w:val="0"/>
          <w:numId w:val="0"/>
        </w:numPr>
      </w:pPr>
      <w:r>
        <w:t>Keine</w:t>
      </w:r>
    </w:p>
    <w:p w14:paraId="2EC5CCA3" w14:textId="77777777" w:rsidR="005527F9" w:rsidRPr="001137F3" w:rsidRDefault="005527F9" w:rsidP="005527F9">
      <w:pPr>
        <w:pStyle w:val="aufzhlung"/>
        <w:numPr>
          <w:ilvl w:val="0"/>
          <w:numId w:val="0"/>
        </w:numPr>
      </w:pPr>
    </w:p>
    <w:p w14:paraId="75485663" w14:textId="77777777" w:rsidR="005527F9" w:rsidRDefault="005527F9" w:rsidP="005527F9">
      <w:pPr>
        <w:pStyle w:val="berschrift2"/>
        <w:rPr>
          <w:lang w:val="de-CH"/>
        </w:rPr>
      </w:pPr>
      <w:r>
        <w:rPr>
          <w:lang w:val="de-CH"/>
        </w:rPr>
        <w:t>Mögliche Erweiterungsaufträge</w:t>
      </w:r>
    </w:p>
    <w:p w14:paraId="7327179C" w14:textId="77777777" w:rsidR="005527F9" w:rsidRDefault="005527F9" w:rsidP="005527F9">
      <w:pPr>
        <w:rPr>
          <w:lang w:val="de-CH"/>
        </w:rPr>
      </w:pPr>
      <w:r>
        <w:rPr>
          <w:lang w:val="de-CH"/>
        </w:rPr>
        <w:t>Keine</w:t>
      </w:r>
    </w:p>
    <w:p w14:paraId="04A89668" w14:textId="5AF28306" w:rsidR="00BE7A59" w:rsidRPr="005527F9" w:rsidRDefault="00BE7A59" w:rsidP="005527F9"/>
    <w:sectPr w:rsidR="00BE7A59" w:rsidRPr="005527F9" w:rsidSect="00AE506B">
      <w:headerReference w:type="default" r:id="rId12"/>
      <w:footerReference w:type="default" r:id="rId13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2E486" w14:textId="77777777" w:rsidR="005A20B3" w:rsidRDefault="005A20B3">
      <w:r>
        <w:separator/>
      </w:r>
    </w:p>
  </w:endnote>
  <w:endnote w:type="continuationSeparator" w:id="0">
    <w:p w14:paraId="73CE12AC" w14:textId="77777777" w:rsidR="005A20B3" w:rsidRDefault="005A2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7877759"/>
      <w:docPartObj>
        <w:docPartGallery w:val="Page Numbers (Bottom of Page)"/>
        <w:docPartUnique/>
      </w:docPartObj>
    </w:sdtPr>
    <w:sdtEndPr/>
    <w:sdtContent>
      <w:p w14:paraId="303E6D2B" w14:textId="1486852B" w:rsidR="000D3E0A" w:rsidRDefault="000D3E0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0CB79B1D" w14:textId="48AE7F3D" w:rsidR="00867B61" w:rsidRDefault="00867B61">
    <w:pPr>
      <w:pStyle w:val="Fuzeile"/>
    </w:pPr>
    <w:r>
      <w:t>M</w:t>
    </w:r>
    <w:r w:rsidR="00337D21">
      <w:t>2</w:t>
    </w:r>
    <w:r>
      <w:t>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31B6E" w14:textId="77777777" w:rsidR="005A20B3" w:rsidRDefault="005A20B3">
      <w:r>
        <w:separator/>
      </w:r>
    </w:p>
  </w:footnote>
  <w:footnote w:type="continuationSeparator" w:id="0">
    <w:p w14:paraId="3C6F1874" w14:textId="77777777" w:rsidR="005A20B3" w:rsidRDefault="005A20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3DEE3" w14:textId="77777777" w:rsidR="00BD4DA6" w:rsidRDefault="00BD4DA6" w:rsidP="00BD4DA6">
    <w:pPr>
      <w:pStyle w:val="Kopfzeile"/>
      <w:tabs>
        <w:tab w:val="clear" w:pos="9072"/>
        <w:tab w:val="right" w:pos="9214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569244B9" wp14:editId="44635B47">
          <wp:simplePos x="0" y="0"/>
          <wp:positionH relativeFrom="column">
            <wp:posOffset>-36195</wp:posOffset>
          </wp:positionH>
          <wp:positionV relativeFrom="paragraph">
            <wp:posOffset>-24130</wp:posOffset>
          </wp:positionV>
          <wp:extent cx="3619500" cy="866775"/>
          <wp:effectExtent l="19050" t="0" r="0" b="0"/>
          <wp:wrapNone/>
          <wp:docPr id="1" name="Bild 1" descr="BKD_L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KD_L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0" cy="866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</w:p>
  <w:p w14:paraId="24AA87E7" w14:textId="77777777" w:rsidR="00BD4DA6" w:rsidRDefault="00BD4DA6" w:rsidP="00BD4DA6">
    <w:pPr>
      <w:pStyle w:val="Kopfzeile"/>
    </w:pPr>
  </w:p>
  <w:p w14:paraId="3D2C6FCD" w14:textId="77777777" w:rsidR="00BD4DA6" w:rsidRDefault="00BD4DA6" w:rsidP="00BD4DA6">
    <w:pPr>
      <w:pStyle w:val="Kopfzeile"/>
    </w:pPr>
  </w:p>
  <w:p w14:paraId="6CC9DEDE" w14:textId="77777777" w:rsidR="00BD4DA6" w:rsidRDefault="00BD4DA6" w:rsidP="00BD4DA6">
    <w:pPr>
      <w:pStyle w:val="Kopfzeile"/>
    </w:pPr>
  </w:p>
  <w:p w14:paraId="31C1E4D8" w14:textId="77777777" w:rsidR="00C10FAA" w:rsidRPr="00BD4DA6" w:rsidRDefault="00C10FAA" w:rsidP="00BD4DA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7AF"/>
    <w:multiLevelType w:val="hybridMultilevel"/>
    <w:tmpl w:val="50DEE5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A4D4F"/>
    <w:multiLevelType w:val="hybridMultilevel"/>
    <w:tmpl w:val="0490497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15278"/>
    <w:rsid w:val="000316BF"/>
    <w:rsid w:val="000413C4"/>
    <w:rsid w:val="000818D9"/>
    <w:rsid w:val="00093EF0"/>
    <w:rsid w:val="000B0020"/>
    <w:rsid w:val="000D3E0A"/>
    <w:rsid w:val="000E366B"/>
    <w:rsid w:val="001015D5"/>
    <w:rsid w:val="00104C13"/>
    <w:rsid w:val="001137F3"/>
    <w:rsid w:val="001151E9"/>
    <w:rsid w:val="001415A6"/>
    <w:rsid w:val="0015209D"/>
    <w:rsid w:val="00165CEA"/>
    <w:rsid w:val="00181B6B"/>
    <w:rsid w:val="00186C22"/>
    <w:rsid w:val="001972F3"/>
    <w:rsid w:val="001C2731"/>
    <w:rsid w:val="001C2AEC"/>
    <w:rsid w:val="001F4A0F"/>
    <w:rsid w:val="001F7854"/>
    <w:rsid w:val="00202C3F"/>
    <w:rsid w:val="0022267B"/>
    <w:rsid w:val="00230678"/>
    <w:rsid w:val="00255A5E"/>
    <w:rsid w:val="00256E76"/>
    <w:rsid w:val="00270AFF"/>
    <w:rsid w:val="002B74DE"/>
    <w:rsid w:val="002D53BA"/>
    <w:rsid w:val="002D7D15"/>
    <w:rsid w:val="0030152C"/>
    <w:rsid w:val="00337D21"/>
    <w:rsid w:val="00352864"/>
    <w:rsid w:val="003C6F7D"/>
    <w:rsid w:val="003D13DF"/>
    <w:rsid w:val="00405AD1"/>
    <w:rsid w:val="00410411"/>
    <w:rsid w:val="00423FCC"/>
    <w:rsid w:val="004A7C9A"/>
    <w:rsid w:val="004C0ADD"/>
    <w:rsid w:val="004C0E6C"/>
    <w:rsid w:val="004C51EB"/>
    <w:rsid w:val="004D2E85"/>
    <w:rsid w:val="004D4F7B"/>
    <w:rsid w:val="004D5CBC"/>
    <w:rsid w:val="005034F5"/>
    <w:rsid w:val="00510BF2"/>
    <w:rsid w:val="00513EF9"/>
    <w:rsid w:val="005363F9"/>
    <w:rsid w:val="005472A6"/>
    <w:rsid w:val="005527F9"/>
    <w:rsid w:val="005767A7"/>
    <w:rsid w:val="0057792C"/>
    <w:rsid w:val="005A20B3"/>
    <w:rsid w:val="005B4B3A"/>
    <w:rsid w:val="005B7B59"/>
    <w:rsid w:val="005E05AF"/>
    <w:rsid w:val="005E203E"/>
    <w:rsid w:val="00604F6D"/>
    <w:rsid w:val="006B06E3"/>
    <w:rsid w:val="006B5DAE"/>
    <w:rsid w:val="006C7931"/>
    <w:rsid w:val="00701F74"/>
    <w:rsid w:val="00717CEC"/>
    <w:rsid w:val="0075758A"/>
    <w:rsid w:val="00761249"/>
    <w:rsid w:val="00773B14"/>
    <w:rsid w:val="00785B50"/>
    <w:rsid w:val="007A0945"/>
    <w:rsid w:val="007A20CD"/>
    <w:rsid w:val="008024E7"/>
    <w:rsid w:val="00841809"/>
    <w:rsid w:val="00867B61"/>
    <w:rsid w:val="00882E2C"/>
    <w:rsid w:val="008A4D7F"/>
    <w:rsid w:val="008C3B83"/>
    <w:rsid w:val="009219EC"/>
    <w:rsid w:val="00943F2A"/>
    <w:rsid w:val="009444B0"/>
    <w:rsid w:val="00956C3A"/>
    <w:rsid w:val="00957E23"/>
    <w:rsid w:val="0097376C"/>
    <w:rsid w:val="009D3FB2"/>
    <w:rsid w:val="009E12B0"/>
    <w:rsid w:val="00A15A68"/>
    <w:rsid w:val="00A43192"/>
    <w:rsid w:val="00A636BD"/>
    <w:rsid w:val="00A704DD"/>
    <w:rsid w:val="00A93DAF"/>
    <w:rsid w:val="00A95AC9"/>
    <w:rsid w:val="00AE506B"/>
    <w:rsid w:val="00B067AA"/>
    <w:rsid w:val="00B126FA"/>
    <w:rsid w:val="00B170E0"/>
    <w:rsid w:val="00B34D68"/>
    <w:rsid w:val="00B415D1"/>
    <w:rsid w:val="00B50486"/>
    <w:rsid w:val="00B6691A"/>
    <w:rsid w:val="00B94B51"/>
    <w:rsid w:val="00B97BF8"/>
    <w:rsid w:val="00BA58B5"/>
    <w:rsid w:val="00BB79B3"/>
    <w:rsid w:val="00BD4DA6"/>
    <w:rsid w:val="00BE7A59"/>
    <w:rsid w:val="00C1005B"/>
    <w:rsid w:val="00C10FAA"/>
    <w:rsid w:val="00C14AEB"/>
    <w:rsid w:val="00C35657"/>
    <w:rsid w:val="00C409CB"/>
    <w:rsid w:val="00C44898"/>
    <w:rsid w:val="00C471C2"/>
    <w:rsid w:val="00C67BA2"/>
    <w:rsid w:val="00C80DD2"/>
    <w:rsid w:val="00C83728"/>
    <w:rsid w:val="00CC66F9"/>
    <w:rsid w:val="00CD733D"/>
    <w:rsid w:val="00D040E4"/>
    <w:rsid w:val="00D0574A"/>
    <w:rsid w:val="00D35502"/>
    <w:rsid w:val="00D541A4"/>
    <w:rsid w:val="00D605A6"/>
    <w:rsid w:val="00D95072"/>
    <w:rsid w:val="00DA1BA2"/>
    <w:rsid w:val="00DD2598"/>
    <w:rsid w:val="00E00705"/>
    <w:rsid w:val="00E17DE6"/>
    <w:rsid w:val="00E609A3"/>
    <w:rsid w:val="00E766A9"/>
    <w:rsid w:val="00E8580D"/>
    <w:rsid w:val="00E923D8"/>
    <w:rsid w:val="00EB55A8"/>
    <w:rsid w:val="00ED7106"/>
    <w:rsid w:val="00EE6559"/>
    <w:rsid w:val="00F02EF3"/>
    <w:rsid w:val="00F3587E"/>
    <w:rsid w:val="00F358C1"/>
    <w:rsid w:val="00F50EB7"/>
    <w:rsid w:val="00F538F5"/>
    <w:rsid w:val="00F67E28"/>
    <w:rsid w:val="00F800E6"/>
    <w:rsid w:val="00F828E8"/>
    <w:rsid w:val="00FA0C37"/>
    <w:rsid w:val="00FA2C9F"/>
    <w:rsid w:val="00FA34E7"/>
    <w:rsid w:val="00FD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42E55E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A20C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Seitenzahl">
    <w:name w:val="page number"/>
    <w:basedOn w:val="Absatz-Standardschriftart"/>
    <w:rsid w:val="00202C3F"/>
    <w:rPr>
      <w:sz w:val="16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link w:val="TextkrperZchn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Standard"/>
    <w:qFormat/>
    <w:rsid w:val="008C3B83"/>
    <w:rPr>
      <w:b/>
      <w:sz w:val="16"/>
      <w:lang w:val="de-CH"/>
    </w:rPr>
  </w:style>
  <w:style w:type="paragraph" w:customStyle="1" w:styleId="kursiv">
    <w:name w:val="kursiv"/>
    <w:basedOn w:val="Standard"/>
    <w:qFormat/>
    <w:rsid w:val="001C2731"/>
    <w:rPr>
      <w:i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Standard"/>
    <w:qFormat/>
    <w:rsid w:val="008C3B83"/>
    <w:rPr>
      <w:lang w:val="de-CH"/>
    </w:rPr>
  </w:style>
  <w:style w:type="paragraph" w:customStyle="1" w:styleId="aufzhlung">
    <w:name w:val="aufzählung"/>
    <w:basedOn w:val="Standard"/>
    <w:qFormat/>
    <w:rsid w:val="009444B0"/>
    <w:pPr>
      <w:widowControl/>
      <w:numPr>
        <w:numId w:val="2"/>
      </w:numPr>
    </w:pPr>
    <w:rPr>
      <w:lang w:val="de-CH"/>
    </w:rPr>
  </w:style>
  <w:style w:type="character" w:customStyle="1" w:styleId="berschrift4Zchn">
    <w:name w:val="Überschrift 4 Zchn"/>
    <w:basedOn w:val="Absatz-Standardschriftart"/>
    <w:link w:val="berschrift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  <w:style w:type="paragraph" w:styleId="Beschriftung">
    <w:name w:val="caption"/>
    <w:basedOn w:val="Standard"/>
    <w:next w:val="Standard"/>
    <w:unhideWhenUsed/>
    <w:qFormat/>
    <w:rsid w:val="00943F2A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Absatz-Standardschriftart"/>
    <w:uiPriority w:val="99"/>
    <w:semiHidden/>
    <w:unhideWhenUsed/>
    <w:rsid w:val="006B06E3"/>
    <w:rPr>
      <w:color w:val="0000FF"/>
      <w:u w:val="single"/>
    </w:rPr>
  </w:style>
  <w:style w:type="table" w:styleId="Gitternetztabelle5dunkelAkzent2">
    <w:name w:val="Grid Table 5 Dark Accent 2"/>
    <w:basedOn w:val="NormaleTabelle"/>
    <w:uiPriority w:val="50"/>
    <w:rsid w:val="00F67E2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Listenabsatz">
    <w:name w:val="List Paragraph"/>
    <w:basedOn w:val="Standard"/>
    <w:uiPriority w:val="34"/>
    <w:qFormat/>
    <w:rsid w:val="005527F9"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  <w:rsid w:val="000D3E0A"/>
    <w:rPr>
      <w:rFonts w:ascii="Arial" w:hAnsi="Arial"/>
      <w:spacing w:val="6"/>
      <w:kern w:val="15"/>
      <w:sz w:val="22"/>
      <w:lang w:val="en-US"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0D3E0A"/>
    <w:rPr>
      <w:rFonts w:ascii="Arial" w:hAnsi="Arial"/>
      <w:spacing w:val="6"/>
      <w:kern w:val="15"/>
      <w:sz w:val="16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0CB5AB-5D2F-4A0D-8FE9-D926C0A6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B7F917-3A2E-4A3E-B7C4-0DD1BF6F490C}">
  <ds:schemaRefs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terms/"/>
    <ds:schemaRef ds:uri="29d7d916-f23c-4da1-926a-06f6ae5a8c6e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2</Pages>
  <Words>281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LA_231_1701_Datenschutz-Datensicherheit</vt:lpstr>
    </vt:vector>
  </TitlesOfParts>
  <Manager/>
  <Company>Berufsfachschule Baden BBB, IT-School / www.bbbaden.ch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LA_231_1701_Datenschutz-Datensicherheit</dc:title>
  <dc:subject>Modul 231</dc:subject>
  <dc:creator>Benedikt Sutter-Bonaparte</dc:creator>
  <dc:description>CC BY, https://creativecommons.org/licenses/by/4.0/deed.de</dc:description>
  <cp:lastModifiedBy>Davor Vukelic</cp:lastModifiedBy>
  <cp:revision>44</cp:revision>
  <cp:lastPrinted>2020-12-08T12:50:00Z</cp:lastPrinted>
  <dcterms:created xsi:type="dcterms:W3CDTF">2020-12-17T11:49:00Z</dcterms:created>
  <dcterms:modified xsi:type="dcterms:W3CDTF">2022-01-30T20:09:00Z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0x0101009657EC4E4F5B59429A0294058D814CCB</vt:lpwstr>
  </property>
</Properties>
</file>